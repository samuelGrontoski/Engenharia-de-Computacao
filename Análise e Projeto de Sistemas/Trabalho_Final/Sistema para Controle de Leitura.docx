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13EA1" w14:textId="1DB70042" w:rsidR="00D8327F" w:rsidRPr="00DD6FCC" w:rsidRDefault="00DD6FCC">
      <w:pPr>
        <w:pStyle w:val="Ttulo"/>
        <w:spacing w:after="120"/>
        <w:jc w:val="right"/>
        <w:rPr>
          <w:color w:val="000000" w:themeColor="text1"/>
          <w:lang w:val="pt-BR"/>
        </w:rPr>
      </w:pPr>
      <w:r w:rsidRPr="00DD6FCC">
        <w:rPr>
          <w:color w:val="000000" w:themeColor="text1"/>
          <w:lang w:val="pt-BR"/>
        </w:rPr>
        <w:t xml:space="preserve">Sistema </w:t>
      </w:r>
      <w:r>
        <w:rPr>
          <w:color w:val="000000" w:themeColor="text1"/>
          <w:lang w:val="pt-BR"/>
        </w:rPr>
        <w:t xml:space="preserve">para </w:t>
      </w:r>
      <w:r w:rsidRPr="00DD6FCC">
        <w:rPr>
          <w:color w:val="000000" w:themeColor="text1"/>
          <w:lang w:val="pt-BR"/>
        </w:rPr>
        <w:t>Controle de Leitura</w:t>
      </w:r>
    </w:p>
    <w:p w14:paraId="7A5C7F63" w14:textId="77777777" w:rsidR="00D8327F" w:rsidRDefault="00D8327F">
      <w:pPr>
        <w:pStyle w:val="Ttulo"/>
        <w:spacing w:before="0"/>
        <w:jc w:val="right"/>
        <w:rPr>
          <w:lang w:val="pt-BR"/>
        </w:rPr>
      </w:pPr>
      <w:r>
        <w:fldChar w:fldCharType="begin"/>
      </w:r>
      <w:r>
        <w:rPr>
          <w:lang w:val="pt-BR"/>
        </w:rPr>
        <w:instrText xml:space="preserve"> TITLE  \* MERGEFORMAT </w:instrText>
      </w:r>
      <w:r>
        <w:fldChar w:fldCharType="separate"/>
      </w:r>
      <w:r>
        <w:rPr>
          <w:lang w:val="pt-BR"/>
        </w:rPr>
        <w:t>Especificação de Requisitos de Software</w:t>
      </w:r>
      <w:r>
        <w:fldChar w:fldCharType="end"/>
      </w:r>
    </w:p>
    <w:p w14:paraId="498FF9D7" w14:textId="77777777" w:rsidR="00D8327F" w:rsidRDefault="00D8327F">
      <w:pPr>
        <w:rPr>
          <w:lang w:val="pt-BR"/>
        </w:rPr>
      </w:pPr>
    </w:p>
    <w:p w14:paraId="33709721" w14:textId="77777777" w:rsidR="00D8327F" w:rsidRPr="00CB518A" w:rsidRDefault="00D8327F">
      <w:pPr>
        <w:pStyle w:val="Ttulo"/>
        <w:jc w:val="right"/>
        <w:rPr>
          <w:color w:val="0070C0"/>
          <w:sz w:val="28"/>
          <w:lang w:val="pt-BR"/>
        </w:rPr>
      </w:pPr>
      <w:r>
        <w:rPr>
          <w:sz w:val="28"/>
          <w:lang w:val="pt-BR"/>
        </w:rPr>
        <w:t>Data:</w:t>
      </w:r>
      <w:r w:rsidRPr="00FE2713">
        <w:rPr>
          <w:color w:val="FF0000"/>
          <w:sz w:val="28"/>
          <w:lang w:val="pt-BR"/>
        </w:rPr>
        <w:t xml:space="preserve"> </w:t>
      </w:r>
      <w:proofErr w:type="spellStart"/>
      <w:r w:rsidR="00F55CEA" w:rsidRPr="00CB518A">
        <w:rPr>
          <w:color w:val="0070C0"/>
          <w:sz w:val="28"/>
          <w:lang w:val="pt-BR"/>
        </w:rPr>
        <w:t>xx</w:t>
      </w:r>
      <w:proofErr w:type="spellEnd"/>
      <w:r w:rsidRPr="00CB518A">
        <w:rPr>
          <w:color w:val="0070C0"/>
          <w:sz w:val="28"/>
          <w:lang w:val="pt-BR"/>
        </w:rPr>
        <w:t>/</w:t>
      </w:r>
      <w:proofErr w:type="spellStart"/>
      <w:r w:rsidR="00F55CEA" w:rsidRPr="00CB518A">
        <w:rPr>
          <w:color w:val="0070C0"/>
          <w:sz w:val="28"/>
          <w:lang w:val="pt-BR"/>
        </w:rPr>
        <w:t>xx</w:t>
      </w:r>
      <w:proofErr w:type="spellEnd"/>
      <w:r w:rsidRPr="00CB518A">
        <w:rPr>
          <w:color w:val="0070C0"/>
          <w:sz w:val="28"/>
          <w:lang w:val="pt-BR"/>
        </w:rPr>
        <w:t>/</w:t>
      </w:r>
      <w:proofErr w:type="spellStart"/>
      <w:r w:rsidR="00F55CEA" w:rsidRPr="00CB518A">
        <w:rPr>
          <w:color w:val="0070C0"/>
          <w:sz w:val="28"/>
          <w:lang w:val="pt-BR"/>
        </w:rPr>
        <w:t>xxxx</w:t>
      </w:r>
      <w:proofErr w:type="spellEnd"/>
    </w:p>
    <w:p w14:paraId="0162A7A8" w14:textId="77777777" w:rsidR="00D8327F" w:rsidRDefault="00D8327F">
      <w:pPr>
        <w:jc w:val="right"/>
        <w:rPr>
          <w:lang w:val="pt-BR"/>
        </w:rPr>
      </w:pPr>
    </w:p>
    <w:p w14:paraId="40C68344" w14:textId="77777777" w:rsidR="00D8327F" w:rsidRDefault="00D8327F">
      <w:pPr>
        <w:pStyle w:val="InfoBlue"/>
        <w:rPr>
          <w:lang w:val="pt-BR"/>
        </w:rPr>
      </w:pPr>
    </w:p>
    <w:p w14:paraId="1AA69A21" w14:textId="77777777" w:rsidR="00D8327F" w:rsidRDefault="00D8327F">
      <w:pPr>
        <w:pStyle w:val="InfoBlue"/>
        <w:rPr>
          <w:lang w:val="pt-BR"/>
        </w:rPr>
      </w:pPr>
      <w:r>
        <w:rPr>
          <w:lang w:val="pt-BR"/>
        </w:rPr>
        <w:t xml:space="preserve"> </w:t>
      </w:r>
    </w:p>
    <w:p w14:paraId="04739B70" w14:textId="77777777" w:rsidR="00D8327F" w:rsidRDefault="00D8327F">
      <w:pPr>
        <w:pStyle w:val="Corpodetexto"/>
        <w:rPr>
          <w:lang w:val="pt-BR"/>
        </w:rPr>
      </w:pPr>
    </w:p>
    <w:p w14:paraId="621EDB0C" w14:textId="77777777" w:rsidR="00D8327F" w:rsidRDefault="00D8327F">
      <w:pPr>
        <w:pStyle w:val="Corpodetexto"/>
        <w:rPr>
          <w:lang w:val="pt-BR"/>
        </w:rPr>
        <w:sectPr w:rsidR="00D8327F" w:rsidSect="00471599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4C64083" w14:textId="77777777" w:rsidR="00E705CC" w:rsidRDefault="00E705CC" w:rsidP="00E705CC">
      <w:pPr>
        <w:pStyle w:val="Ttulo"/>
        <w:rPr>
          <w:color w:val="0070C0"/>
          <w:lang w:val="pt-BR"/>
        </w:rPr>
      </w:pPr>
      <w:r w:rsidRPr="00CB518A">
        <w:rPr>
          <w:color w:val="0070C0"/>
          <w:lang w:val="pt-BR"/>
        </w:rPr>
        <w:lastRenderedPageBreak/>
        <w:t xml:space="preserve">Sumário para o documento </w:t>
      </w:r>
    </w:p>
    <w:p w14:paraId="65D40744" w14:textId="77777777" w:rsidR="00DD6FCC" w:rsidRPr="00DD6FCC" w:rsidRDefault="00DD6FCC" w:rsidP="00DD6FCC">
      <w:pPr>
        <w:rPr>
          <w:lang w:val="pt-BR"/>
        </w:rPr>
      </w:pPr>
    </w:p>
    <w:p w14:paraId="54A5C3AC" w14:textId="77777777" w:rsidR="00D8327F" w:rsidRDefault="00D8327F">
      <w:pPr>
        <w:pStyle w:val="Ttulo"/>
        <w:rPr>
          <w:lang w:val="pt-BR"/>
        </w:rPr>
      </w:pPr>
      <w:r>
        <w:rPr>
          <w:lang w:val="pt-BR"/>
        </w:rPr>
        <w:br w:type="page"/>
      </w:r>
      <w: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fldChar w:fldCharType="separate"/>
      </w:r>
      <w:r>
        <w:rPr>
          <w:lang w:val="pt-BR"/>
        </w:rPr>
        <w:t>Especificação de Requisitos de Software</w:t>
      </w:r>
      <w:r>
        <w:fldChar w:fldCharType="end"/>
      </w:r>
      <w:r>
        <w:rPr>
          <w:lang w:val="pt-BR"/>
        </w:rPr>
        <w:t xml:space="preserve"> </w:t>
      </w:r>
    </w:p>
    <w:p w14:paraId="76506E67" w14:textId="3640178C" w:rsidR="00471599" w:rsidRPr="00893914" w:rsidRDefault="00471599" w:rsidP="00557251">
      <w:pPr>
        <w:pStyle w:val="Ttulo1"/>
        <w:rPr>
          <w:rStyle w:val="Forte"/>
          <w:b w:val="0"/>
          <w:sz w:val="24"/>
          <w:szCs w:val="24"/>
        </w:rPr>
      </w:pPr>
      <w:bookmarkStart w:id="0" w:name="_Toc256513224"/>
      <w:r w:rsidRPr="00893914">
        <w:rPr>
          <w:b/>
          <w:color w:val="000000"/>
          <w:sz w:val="24"/>
          <w:szCs w:val="24"/>
        </w:rPr>
        <w:t>Identificação</w:t>
      </w:r>
      <w:r w:rsidRPr="00893914">
        <w:rPr>
          <w:rStyle w:val="Forte"/>
          <w:b w:val="0"/>
          <w:sz w:val="24"/>
          <w:szCs w:val="24"/>
        </w:rPr>
        <w:t xml:space="preserve"> </w:t>
      </w:r>
      <w:r w:rsidRPr="00893914">
        <w:rPr>
          <w:rStyle w:val="Forte"/>
          <w:sz w:val="24"/>
          <w:szCs w:val="24"/>
        </w:rPr>
        <w:t>do sistema</w:t>
      </w:r>
      <w:r w:rsidRPr="00893914">
        <w:rPr>
          <w:rStyle w:val="Forte"/>
          <w:color w:val="000000" w:themeColor="text1"/>
          <w:sz w:val="24"/>
          <w:szCs w:val="24"/>
        </w:rPr>
        <w:t>:</w:t>
      </w:r>
      <w:r w:rsidRPr="00893914">
        <w:rPr>
          <w:rStyle w:val="Forte"/>
          <w:b w:val="0"/>
          <w:color w:val="000000" w:themeColor="text1"/>
          <w:sz w:val="24"/>
          <w:szCs w:val="24"/>
        </w:rPr>
        <w:t xml:space="preserve"> </w:t>
      </w:r>
      <w:r w:rsidR="00DD6FCC" w:rsidRPr="00893914">
        <w:rPr>
          <w:rStyle w:val="Forte"/>
          <w:b w:val="0"/>
          <w:color w:val="000000" w:themeColor="text1"/>
          <w:sz w:val="24"/>
          <w:szCs w:val="24"/>
        </w:rPr>
        <w:t>Controle de Leitura</w:t>
      </w:r>
    </w:p>
    <w:p w14:paraId="06A86C38" w14:textId="77777777" w:rsidR="00471599" w:rsidRDefault="00471599" w:rsidP="00471599">
      <w:pPr>
        <w:tabs>
          <w:tab w:val="left" w:pos="284"/>
        </w:tabs>
        <w:ind w:left="284" w:hanging="284"/>
        <w:rPr>
          <w:lang w:val="pt-BR"/>
        </w:rPr>
      </w:pPr>
    </w:p>
    <w:p w14:paraId="064C4B22" w14:textId="07657A30" w:rsidR="00471599" w:rsidRPr="00893914" w:rsidRDefault="00557251" w:rsidP="000F21BD">
      <w:pPr>
        <w:pStyle w:val="Ttulo2"/>
        <w:numPr>
          <w:ilvl w:val="1"/>
          <w:numId w:val="6"/>
        </w:numPr>
        <w:rPr>
          <w:rStyle w:val="Forte"/>
          <w:b w:val="0"/>
          <w:color w:val="0070C0"/>
          <w:szCs w:val="24"/>
        </w:rPr>
      </w:pPr>
      <w:r w:rsidRPr="00893914">
        <w:rPr>
          <w:b/>
          <w:szCs w:val="24"/>
        </w:rPr>
        <w:t xml:space="preserve">Visão de Produto </w:t>
      </w:r>
    </w:p>
    <w:p w14:paraId="414BCAB6" w14:textId="2C080788" w:rsidR="006E173D" w:rsidRPr="00893914" w:rsidRDefault="006E173D" w:rsidP="00E72B6B">
      <w:pPr>
        <w:spacing w:line="360" w:lineRule="auto"/>
        <w:ind w:firstLine="360"/>
        <w:contextualSpacing/>
        <w:jc w:val="both"/>
        <w:rPr>
          <w:bCs/>
          <w:color w:val="000000" w:themeColor="text1"/>
          <w:sz w:val="24"/>
          <w:szCs w:val="24"/>
          <w:lang w:val="pt-BR"/>
        </w:rPr>
      </w:pPr>
      <w:r w:rsidRPr="00893914">
        <w:rPr>
          <w:bCs/>
          <w:color w:val="000000" w:themeColor="text1"/>
          <w:sz w:val="24"/>
          <w:szCs w:val="24"/>
          <w:lang w:val="pt-BR"/>
        </w:rPr>
        <w:t xml:space="preserve">O sistema tem como objetivo principal gerenciar informações sobre </w:t>
      </w:r>
      <w:r w:rsidR="00676476" w:rsidRPr="00893914">
        <w:rPr>
          <w:bCs/>
          <w:color w:val="000000" w:themeColor="text1"/>
          <w:sz w:val="24"/>
          <w:szCs w:val="24"/>
          <w:lang w:val="pt-BR"/>
        </w:rPr>
        <w:t>livros</w:t>
      </w:r>
      <w:r w:rsidR="00E72B6B">
        <w:rPr>
          <w:bCs/>
          <w:color w:val="000000" w:themeColor="text1"/>
          <w:sz w:val="24"/>
          <w:szCs w:val="24"/>
          <w:lang w:val="pt-BR"/>
        </w:rPr>
        <w:t>,</w:t>
      </w:r>
      <w:r w:rsidR="00676476" w:rsidRPr="00893914">
        <w:rPr>
          <w:bCs/>
          <w:color w:val="000000" w:themeColor="text1"/>
          <w:sz w:val="24"/>
          <w:szCs w:val="24"/>
          <w:lang w:val="pt-BR"/>
        </w:rPr>
        <w:t xml:space="preserve"> leituras realizadas e permitir o acompanhamento das atividades de leitura. O sistema também deve oferecer funcionalidades para registrar e organizar leituras em andamento ou concluídas.</w:t>
      </w:r>
    </w:p>
    <w:p w14:paraId="4D6A6B70" w14:textId="77777777" w:rsidR="00471599" w:rsidRPr="00893914" w:rsidRDefault="00471599" w:rsidP="00471599">
      <w:pPr>
        <w:tabs>
          <w:tab w:val="left" w:pos="993"/>
        </w:tabs>
        <w:ind w:left="993"/>
        <w:jc w:val="both"/>
        <w:rPr>
          <w:sz w:val="24"/>
          <w:szCs w:val="24"/>
          <w:lang w:val="pt-BR"/>
        </w:rPr>
      </w:pPr>
    </w:p>
    <w:p w14:paraId="06A8972F" w14:textId="4F9FA171" w:rsidR="00471599" w:rsidRPr="00893914" w:rsidRDefault="00676476" w:rsidP="00471599">
      <w:pPr>
        <w:pStyle w:val="Ttulo2"/>
        <w:numPr>
          <w:ilvl w:val="1"/>
          <w:numId w:val="6"/>
        </w:numPr>
        <w:rPr>
          <w:b/>
          <w:szCs w:val="24"/>
        </w:rPr>
      </w:pPr>
      <w:r w:rsidRPr="00893914">
        <w:rPr>
          <w:b/>
          <w:szCs w:val="24"/>
        </w:rPr>
        <w:t>Escopo</w:t>
      </w:r>
      <w:r w:rsidR="00557251" w:rsidRPr="00893914">
        <w:rPr>
          <w:b/>
          <w:szCs w:val="24"/>
        </w:rPr>
        <w:t xml:space="preserve"> do Pro</w:t>
      </w:r>
      <w:r w:rsidR="00893914">
        <w:rPr>
          <w:b/>
          <w:szCs w:val="24"/>
        </w:rPr>
        <w:t>duto</w:t>
      </w:r>
      <w:r w:rsidR="002A3554" w:rsidRPr="00893914">
        <w:rPr>
          <w:b/>
          <w:szCs w:val="24"/>
        </w:rPr>
        <w:t xml:space="preserve"> </w:t>
      </w:r>
    </w:p>
    <w:p w14:paraId="2932DDFA" w14:textId="03206DAA" w:rsidR="00E72B6B" w:rsidRDefault="00256DC1" w:rsidP="00E72B6B">
      <w:pPr>
        <w:spacing w:line="360" w:lineRule="auto"/>
        <w:ind w:firstLine="360"/>
        <w:contextualSpacing/>
        <w:jc w:val="both"/>
        <w:rPr>
          <w:sz w:val="24"/>
          <w:szCs w:val="24"/>
          <w:lang w:val="pt-BR"/>
        </w:rPr>
      </w:pPr>
      <w:r w:rsidRPr="00893914">
        <w:rPr>
          <w:sz w:val="24"/>
          <w:szCs w:val="24"/>
          <w:lang w:val="pt-BR"/>
        </w:rPr>
        <w:t xml:space="preserve">O sistema gerencia livros, sessões de leitura e históricos. Os leitores poderão registrar informações </w:t>
      </w:r>
      <w:r w:rsidR="00F44C56">
        <w:rPr>
          <w:sz w:val="24"/>
          <w:szCs w:val="24"/>
          <w:lang w:val="pt-BR"/>
        </w:rPr>
        <w:t>sobre os livros</w:t>
      </w:r>
      <w:r w:rsidR="00E72B6B">
        <w:rPr>
          <w:sz w:val="24"/>
          <w:szCs w:val="24"/>
          <w:lang w:val="pt-BR"/>
        </w:rPr>
        <w:t xml:space="preserve"> e</w:t>
      </w:r>
      <w:r w:rsidRPr="00893914">
        <w:rPr>
          <w:sz w:val="24"/>
          <w:szCs w:val="24"/>
          <w:lang w:val="pt-BR"/>
        </w:rPr>
        <w:t xml:space="preserve"> acompanhar leituras em andamento/concluída.</w:t>
      </w:r>
    </w:p>
    <w:p w14:paraId="0D005E8F" w14:textId="1A116A97" w:rsidR="00676476" w:rsidRDefault="00893914" w:rsidP="00E72B6B">
      <w:pPr>
        <w:spacing w:line="360" w:lineRule="auto"/>
        <w:ind w:firstLine="360"/>
        <w:contextualSpacing/>
        <w:jc w:val="both"/>
        <w:rPr>
          <w:sz w:val="24"/>
          <w:szCs w:val="24"/>
          <w:lang w:val="pt-BR"/>
        </w:rPr>
      </w:pPr>
      <w:r w:rsidRPr="00893914">
        <w:rPr>
          <w:sz w:val="24"/>
          <w:szCs w:val="24"/>
          <w:lang w:val="pt-BR"/>
        </w:rPr>
        <w:t>O sistema deve armazenar informações de cada livro, incluindo título, autor(es), gênero, número de páginas e ano de publicação.</w:t>
      </w:r>
    </w:p>
    <w:p w14:paraId="6DEF39E6" w14:textId="0A9C49B2" w:rsidR="00F44C56" w:rsidRDefault="00F44C56" w:rsidP="00F44C56">
      <w:pPr>
        <w:spacing w:line="360" w:lineRule="auto"/>
        <w:ind w:firstLine="360"/>
        <w:contextualSpacing/>
        <w:jc w:val="both"/>
        <w:rPr>
          <w:sz w:val="24"/>
          <w:szCs w:val="24"/>
          <w:lang w:val="pt-BR"/>
        </w:rPr>
      </w:pPr>
      <w:r w:rsidRPr="00893914">
        <w:rPr>
          <w:sz w:val="24"/>
          <w:szCs w:val="24"/>
          <w:lang w:val="pt-BR"/>
        </w:rPr>
        <w:t xml:space="preserve">O sistema deve armazenar </w:t>
      </w:r>
      <w:r>
        <w:rPr>
          <w:sz w:val="24"/>
          <w:szCs w:val="24"/>
          <w:lang w:val="pt-BR"/>
        </w:rPr>
        <w:t xml:space="preserve">todos os livros registrados pelo leitor, como se fosse uma </w:t>
      </w:r>
      <w:r w:rsidR="00681AA3">
        <w:rPr>
          <w:sz w:val="24"/>
          <w:szCs w:val="24"/>
          <w:lang w:val="pt-BR"/>
        </w:rPr>
        <w:t>estante de livros</w:t>
      </w:r>
      <w:r w:rsidRPr="00893914">
        <w:rPr>
          <w:sz w:val="24"/>
          <w:szCs w:val="24"/>
          <w:lang w:val="pt-BR"/>
        </w:rPr>
        <w:t>.</w:t>
      </w:r>
    </w:p>
    <w:p w14:paraId="3A4194EE" w14:textId="737479F8" w:rsidR="00E72B6B" w:rsidRDefault="00E72B6B" w:rsidP="00E72B6B">
      <w:pPr>
        <w:spacing w:line="360" w:lineRule="auto"/>
        <w:ind w:firstLine="360"/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sistema deve permitir que o leitor crie sessões de leitura para registrar o progresso em um livro. Cada sessão de leitura deve conter informações como o livro que está sendo lido, data de início e, se aplicável, data de conclusão e até que página foi lido.</w:t>
      </w:r>
    </w:p>
    <w:p w14:paraId="1F26F39B" w14:textId="6D65EE95" w:rsidR="00E72B6B" w:rsidRDefault="00E72B6B" w:rsidP="00E72B6B">
      <w:pPr>
        <w:spacing w:line="360" w:lineRule="auto"/>
        <w:ind w:firstLine="360"/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sistema deve registrar o histórico de leituras de cada leitor, incluindo livros lidos, data de início e término, e progresso geral.</w:t>
      </w:r>
    </w:p>
    <w:p w14:paraId="55590631" w14:textId="77E68E0F" w:rsidR="00E72B6B" w:rsidRDefault="00E72B6B" w:rsidP="00E72B6B">
      <w:pPr>
        <w:spacing w:line="360" w:lineRule="auto"/>
        <w:ind w:firstLine="360"/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progresso de leitura deve ser com base na quantidade de páginas lidas de determinado livro, e a quantidade total de páginas do livro.</w:t>
      </w:r>
    </w:p>
    <w:p w14:paraId="7CDFFC46" w14:textId="5F38BD35" w:rsidR="00E72B6B" w:rsidRDefault="00E72B6B" w:rsidP="00E72B6B">
      <w:pPr>
        <w:spacing w:line="360" w:lineRule="auto"/>
        <w:ind w:firstLine="360"/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sistema deve ter suporte para marcar livros como “Quero Ler”, “Lendo” ou “Lido”.</w:t>
      </w:r>
    </w:p>
    <w:p w14:paraId="2FF19BE5" w14:textId="0801DC5C" w:rsidR="00E8624F" w:rsidRDefault="00E8624F" w:rsidP="00E72B6B">
      <w:pPr>
        <w:spacing w:line="360" w:lineRule="auto"/>
        <w:ind w:firstLine="360"/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Um leitor não pode registrar uma leitura como concluída se o progresso não atingir 100%.</w:t>
      </w:r>
    </w:p>
    <w:p w14:paraId="2D0FC8A3" w14:textId="08A25930" w:rsidR="00E8624F" w:rsidRPr="00893914" w:rsidRDefault="00E8624F" w:rsidP="00E72B6B">
      <w:pPr>
        <w:spacing w:line="360" w:lineRule="auto"/>
        <w:ind w:firstLine="360"/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Sessões de leitura só podem ser criadas para livros cadastrados no sistema.</w:t>
      </w:r>
    </w:p>
    <w:p w14:paraId="0CBCA458" w14:textId="62385A9B" w:rsidR="00471599" w:rsidRDefault="00471599" w:rsidP="005F7E1F">
      <w:pPr>
        <w:tabs>
          <w:tab w:val="left" w:pos="284"/>
        </w:tabs>
        <w:ind w:left="284" w:hanging="284"/>
        <w:jc w:val="center"/>
        <w:rPr>
          <w:lang w:val="pt-BR"/>
        </w:rPr>
      </w:pPr>
    </w:p>
    <w:p w14:paraId="3BF97546" w14:textId="77777777" w:rsidR="00471599" w:rsidRDefault="00471599" w:rsidP="00471599">
      <w:pPr>
        <w:pStyle w:val="Ttulo1"/>
        <w:numPr>
          <w:ilvl w:val="0"/>
          <w:numId w:val="6"/>
        </w:numPr>
        <w:tabs>
          <w:tab w:val="left" w:pos="284"/>
        </w:tabs>
        <w:rPr>
          <w:rStyle w:val="Forte"/>
          <w:sz w:val="24"/>
          <w:szCs w:val="24"/>
        </w:rPr>
      </w:pPr>
      <w:r>
        <w:rPr>
          <w:rStyle w:val="Forte"/>
          <w:sz w:val="24"/>
          <w:szCs w:val="24"/>
        </w:rPr>
        <w:t>Diagramas de Atividades e Máquina de Estados</w:t>
      </w:r>
    </w:p>
    <w:p w14:paraId="6C14C5D6" w14:textId="77777777" w:rsidR="00471599" w:rsidRPr="002A3554" w:rsidRDefault="002A3554" w:rsidP="00471599">
      <w:pPr>
        <w:rPr>
          <w:color w:val="0070C0"/>
          <w:lang w:val="pt-BR"/>
        </w:rPr>
      </w:pPr>
      <w:r w:rsidRPr="002A3554">
        <w:rPr>
          <w:color w:val="0070C0"/>
          <w:lang w:val="pt-BR"/>
        </w:rPr>
        <w:t>&lt;</w:t>
      </w:r>
      <w:r>
        <w:rPr>
          <w:color w:val="0070C0"/>
          <w:lang w:val="pt-BR"/>
        </w:rPr>
        <w:t>e</w:t>
      </w:r>
      <w:r w:rsidR="00471599" w:rsidRPr="002A3554">
        <w:rPr>
          <w:color w:val="0070C0"/>
          <w:lang w:val="pt-BR"/>
        </w:rPr>
        <w:t>laborados conforme a necessidade para a descoberta e compreensão dos requisitos para o sistema.</w:t>
      </w:r>
      <w:r w:rsidRPr="002A3554">
        <w:rPr>
          <w:color w:val="0070C0"/>
          <w:lang w:val="pt-BR"/>
        </w:rPr>
        <w:t>&gt;</w:t>
      </w:r>
    </w:p>
    <w:p w14:paraId="73F6808D" w14:textId="77777777" w:rsidR="00471599" w:rsidRPr="00E251CE" w:rsidRDefault="00471599" w:rsidP="00471599">
      <w:pPr>
        <w:tabs>
          <w:tab w:val="left" w:pos="284"/>
        </w:tabs>
        <w:ind w:left="284" w:hanging="284"/>
        <w:rPr>
          <w:lang w:val="pt-BR"/>
        </w:rPr>
      </w:pPr>
    </w:p>
    <w:p w14:paraId="52AE8AF2" w14:textId="77777777" w:rsidR="00471599" w:rsidRDefault="00471599" w:rsidP="00471599">
      <w:pPr>
        <w:pStyle w:val="Ttulo2"/>
        <w:numPr>
          <w:ilvl w:val="0"/>
          <w:numId w:val="0"/>
        </w:numPr>
        <w:tabs>
          <w:tab w:val="left" w:pos="284"/>
        </w:tabs>
        <w:rPr>
          <w:b/>
        </w:rPr>
      </w:pPr>
      <w:r>
        <w:rPr>
          <w:b/>
        </w:rPr>
        <w:lastRenderedPageBreak/>
        <w:t xml:space="preserve">3. </w:t>
      </w:r>
      <w:r w:rsidRPr="00027006">
        <w:rPr>
          <w:b/>
        </w:rPr>
        <w:t>Requisitos Funcionais e Não Funcionais</w:t>
      </w:r>
    </w:p>
    <w:p w14:paraId="0D154B25" w14:textId="77777777" w:rsidR="00471599" w:rsidRPr="002A3554" w:rsidRDefault="002A3554" w:rsidP="002A3554">
      <w:pPr>
        <w:pStyle w:val="Ttulo2"/>
        <w:numPr>
          <w:ilvl w:val="0"/>
          <w:numId w:val="0"/>
        </w:numPr>
        <w:tabs>
          <w:tab w:val="left" w:pos="284"/>
        </w:tabs>
        <w:rPr>
          <w:bCs/>
          <w:color w:val="0070C0"/>
          <w:sz w:val="20"/>
        </w:rPr>
      </w:pPr>
      <w:r w:rsidRPr="002A3554">
        <w:rPr>
          <w:color w:val="0070C0"/>
          <w:sz w:val="20"/>
        </w:rPr>
        <w:t>&lt;</w:t>
      </w:r>
      <w:r w:rsidR="00471599" w:rsidRPr="002A3554">
        <w:rPr>
          <w:color w:val="0070C0"/>
          <w:sz w:val="20"/>
        </w:rPr>
        <w:t xml:space="preserve">listar todos os requisitos para o </w:t>
      </w:r>
      <w:r w:rsidRPr="002A3554">
        <w:rPr>
          <w:color w:val="0070C0"/>
          <w:sz w:val="20"/>
        </w:rPr>
        <w:t>sistema conforme exemplo abaixo.</w:t>
      </w:r>
      <w:r>
        <w:rPr>
          <w:color w:val="0070C0"/>
          <w:sz w:val="20"/>
        </w:rPr>
        <w:t xml:space="preserve"> </w:t>
      </w:r>
      <w:r w:rsidR="00471599" w:rsidRPr="002A3554">
        <w:rPr>
          <w:bCs/>
          <w:color w:val="0070C0"/>
          <w:sz w:val="20"/>
        </w:rPr>
        <w:t xml:space="preserve">São sugeridas como categorias para requisitos não funcionais: hardware, software, segurança, </w:t>
      </w:r>
      <w:proofErr w:type="spellStart"/>
      <w:r w:rsidR="00471599" w:rsidRPr="002A3554">
        <w:rPr>
          <w:bCs/>
          <w:color w:val="0070C0"/>
          <w:sz w:val="20"/>
        </w:rPr>
        <w:t>inteface</w:t>
      </w:r>
      <w:proofErr w:type="spellEnd"/>
      <w:r w:rsidR="00471599" w:rsidRPr="002A3554">
        <w:rPr>
          <w:bCs/>
          <w:color w:val="0070C0"/>
          <w:sz w:val="20"/>
        </w:rPr>
        <w:t xml:space="preserve"> (usuário/sistema), integração (com outros sistemas), regras de negócio, portabilidade, documentação, confiabilidade.</w:t>
      </w:r>
      <w:r w:rsidRPr="002A3554">
        <w:rPr>
          <w:bCs/>
          <w:color w:val="0070C0"/>
          <w:sz w:val="20"/>
        </w:rPr>
        <w:t xml:space="preserve"> </w:t>
      </w:r>
      <w:r w:rsidR="00471599" w:rsidRPr="002A3554">
        <w:rPr>
          <w:bCs/>
          <w:color w:val="0070C0"/>
          <w:sz w:val="20"/>
        </w:rPr>
        <w:t>A seguir, o modelo de</w:t>
      </w:r>
      <w:r w:rsidRPr="002A3554">
        <w:rPr>
          <w:bCs/>
          <w:color w:val="0070C0"/>
          <w:sz w:val="20"/>
        </w:rPr>
        <w:t xml:space="preserve"> classificação a ser utilizado.&gt;</w:t>
      </w:r>
    </w:p>
    <w:bookmarkEnd w:id="0"/>
    <w:p w14:paraId="04F08D22" w14:textId="77777777" w:rsidR="00816205" w:rsidRDefault="00816205">
      <w:pPr>
        <w:pStyle w:val="Paragraph2CharCharChar"/>
        <w:ind w:left="0" w:firstLine="720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2"/>
        <w:gridCol w:w="1661"/>
        <w:gridCol w:w="2205"/>
        <w:gridCol w:w="1175"/>
        <w:gridCol w:w="1137"/>
        <w:gridCol w:w="1390"/>
      </w:tblGrid>
      <w:tr w:rsidR="00E7645F" w14:paraId="3B73E25A" w14:textId="77777777" w:rsidTr="00471599">
        <w:tc>
          <w:tcPr>
            <w:tcW w:w="3543" w:type="dxa"/>
            <w:gridSpan w:val="2"/>
          </w:tcPr>
          <w:p w14:paraId="1B62F7CB" w14:textId="77777777" w:rsidR="00E7645F" w:rsidRPr="00A219EC" w:rsidRDefault="00E7645F" w:rsidP="00964346">
            <w:pPr>
              <w:rPr>
                <w:b/>
              </w:rPr>
            </w:pPr>
            <w:r w:rsidRPr="00A219EC">
              <w:rPr>
                <w:b/>
              </w:rPr>
              <w:t>F</w:t>
            </w:r>
            <w:r>
              <w:rPr>
                <w:b/>
              </w:rPr>
              <w:t xml:space="preserve">1 </w:t>
            </w:r>
            <w:proofErr w:type="spellStart"/>
            <w:r>
              <w:rPr>
                <w:b/>
              </w:rPr>
              <w:t>Cadastrar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alunos</w:t>
            </w:r>
            <w:proofErr w:type="spellEnd"/>
          </w:p>
        </w:tc>
        <w:tc>
          <w:tcPr>
            <w:tcW w:w="6033" w:type="dxa"/>
            <w:gridSpan w:val="4"/>
          </w:tcPr>
          <w:p w14:paraId="3EC8E131" w14:textId="77777777" w:rsidR="00E7645F" w:rsidRPr="00A219EC" w:rsidRDefault="00E7645F" w:rsidP="00964346">
            <w:pPr>
              <w:rPr>
                <w:b/>
              </w:rPr>
            </w:pPr>
            <w:proofErr w:type="spellStart"/>
            <w:r w:rsidRPr="00A219EC">
              <w:rPr>
                <w:b/>
              </w:rPr>
              <w:t>Oculto</w:t>
            </w:r>
            <w:proofErr w:type="spellEnd"/>
            <w:r w:rsidRPr="00A219EC">
              <w:rPr>
                <w:b/>
              </w:rPr>
              <w:t xml:space="preserve"> </w:t>
            </w:r>
            <w:proofErr w:type="gramStart"/>
            <w:r w:rsidRPr="00A219EC">
              <w:rPr>
                <w:b/>
              </w:rPr>
              <w:t xml:space="preserve">(  </w:t>
            </w:r>
            <w:proofErr w:type="gramEnd"/>
            <w:r w:rsidRPr="00A219EC">
              <w:rPr>
                <w:b/>
              </w:rPr>
              <w:t xml:space="preserve"> )</w:t>
            </w:r>
          </w:p>
        </w:tc>
      </w:tr>
      <w:tr w:rsidR="00E7645F" w:rsidRPr="00557251" w14:paraId="364A2992" w14:textId="77777777" w:rsidTr="00471599">
        <w:tc>
          <w:tcPr>
            <w:tcW w:w="9576" w:type="dxa"/>
            <w:gridSpan w:val="6"/>
            <w:tcBorders>
              <w:bottom w:val="single" w:sz="4" w:space="0" w:color="auto"/>
            </w:tcBorders>
          </w:tcPr>
          <w:p w14:paraId="67BF7075" w14:textId="77777777" w:rsidR="00E7645F" w:rsidRPr="00557251" w:rsidRDefault="00E7645F" w:rsidP="00557251">
            <w:pPr>
              <w:rPr>
                <w:b/>
                <w:lang w:val="pt-BR"/>
              </w:rPr>
            </w:pPr>
            <w:r w:rsidRPr="00E7645F">
              <w:rPr>
                <w:b/>
                <w:lang w:val="pt-BR"/>
              </w:rPr>
              <w:t>Descrição:</w:t>
            </w:r>
            <w:r w:rsidRPr="00E7645F">
              <w:rPr>
                <w:lang w:val="pt-BR"/>
              </w:rPr>
              <w:t xml:space="preserve"> </w:t>
            </w:r>
            <w:r w:rsidR="00557251">
              <w:rPr>
                <w:lang w:val="pt-BR"/>
              </w:rPr>
              <w:t xml:space="preserve">COMO atendente da academia PRECISO </w:t>
            </w:r>
            <w:r w:rsidRPr="00E7645F">
              <w:rPr>
                <w:lang w:val="pt-BR"/>
              </w:rPr>
              <w:t xml:space="preserve">cadastrar os alunos da academia, contendo </w:t>
            </w:r>
            <w:r w:rsidR="00557251">
              <w:rPr>
                <w:lang w:val="pt-BR"/>
              </w:rPr>
              <w:t xml:space="preserve">todos os seus </w:t>
            </w:r>
            <w:r w:rsidRPr="00E7645F">
              <w:rPr>
                <w:lang w:val="pt-BR"/>
              </w:rPr>
              <w:t>dados pessoais</w:t>
            </w:r>
            <w:r w:rsidR="00557251">
              <w:rPr>
                <w:lang w:val="pt-BR"/>
              </w:rPr>
              <w:t xml:space="preserve"> PARA QUE seja possível gerar faturas, planos de aula, entre outros</w:t>
            </w:r>
            <w:r w:rsidRPr="00E7645F">
              <w:rPr>
                <w:lang w:val="pt-BR"/>
              </w:rPr>
              <w:t xml:space="preserve">. </w:t>
            </w:r>
            <w:r w:rsidRPr="00557251">
              <w:rPr>
                <w:lang w:val="pt-BR"/>
              </w:rPr>
              <w:t>Além disso, deve ser permitido editar e excluir cadastros.</w:t>
            </w:r>
          </w:p>
        </w:tc>
      </w:tr>
      <w:tr w:rsidR="00E7645F" w14:paraId="16742613" w14:textId="77777777" w:rsidTr="00471599">
        <w:tc>
          <w:tcPr>
            <w:tcW w:w="9576" w:type="dxa"/>
            <w:gridSpan w:val="6"/>
            <w:tcBorders>
              <w:bottom w:val="single" w:sz="4" w:space="0" w:color="auto"/>
            </w:tcBorders>
            <w:shd w:val="clear" w:color="auto" w:fill="E0E0E0"/>
          </w:tcPr>
          <w:p w14:paraId="5629A38C" w14:textId="77777777" w:rsidR="00E7645F" w:rsidRPr="00A219EC" w:rsidRDefault="00E7645F" w:rsidP="00964346">
            <w:pPr>
              <w:rPr>
                <w:b/>
              </w:rPr>
            </w:pPr>
            <w:proofErr w:type="spellStart"/>
            <w:r w:rsidRPr="00A219EC">
              <w:rPr>
                <w:b/>
              </w:rPr>
              <w:t>Requisitos</w:t>
            </w:r>
            <w:proofErr w:type="spellEnd"/>
            <w:r w:rsidRPr="00A219EC">
              <w:rPr>
                <w:b/>
              </w:rPr>
              <w:t xml:space="preserve"> </w:t>
            </w:r>
            <w:proofErr w:type="spellStart"/>
            <w:r w:rsidRPr="00A219EC">
              <w:rPr>
                <w:b/>
              </w:rPr>
              <w:t>Não-Funcionais</w:t>
            </w:r>
            <w:proofErr w:type="spellEnd"/>
          </w:p>
        </w:tc>
      </w:tr>
      <w:tr w:rsidR="00E7645F" w14:paraId="718C91B8" w14:textId="77777777" w:rsidTr="00471599">
        <w:tc>
          <w:tcPr>
            <w:tcW w:w="1831" w:type="dxa"/>
            <w:tcBorders>
              <w:right w:val="nil"/>
            </w:tcBorders>
            <w:shd w:val="clear" w:color="auto" w:fill="E0E0E0"/>
          </w:tcPr>
          <w:p w14:paraId="00E5762E" w14:textId="77777777" w:rsidR="00E7645F" w:rsidRPr="00A219EC" w:rsidRDefault="00E7645F" w:rsidP="00964346">
            <w:pPr>
              <w:rPr>
                <w:b/>
              </w:rPr>
            </w:pPr>
            <w:r w:rsidRPr="00A219EC">
              <w:rPr>
                <w:b/>
              </w:rPr>
              <w:t>Nome</w:t>
            </w:r>
          </w:p>
        </w:tc>
        <w:tc>
          <w:tcPr>
            <w:tcW w:w="4019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14:paraId="7DF37CED" w14:textId="77777777" w:rsidR="00E7645F" w:rsidRPr="00A219EC" w:rsidRDefault="00E7645F" w:rsidP="00964346">
            <w:pPr>
              <w:rPr>
                <w:b/>
              </w:rPr>
            </w:pPr>
            <w:proofErr w:type="spellStart"/>
            <w:r w:rsidRPr="00A219EC">
              <w:rPr>
                <w:b/>
              </w:rPr>
              <w:t>Restrição</w:t>
            </w:r>
            <w:proofErr w:type="spellEnd"/>
          </w:p>
        </w:tc>
        <w:tc>
          <w:tcPr>
            <w:tcW w:w="1183" w:type="dxa"/>
            <w:tcBorders>
              <w:left w:val="nil"/>
              <w:right w:val="nil"/>
            </w:tcBorders>
            <w:shd w:val="clear" w:color="auto" w:fill="E0E0E0"/>
          </w:tcPr>
          <w:p w14:paraId="010C957A" w14:textId="77777777" w:rsidR="00E7645F" w:rsidRPr="00A219EC" w:rsidRDefault="00E7645F" w:rsidP="00964346">
            <w:pPr>
              <w:rPr>
                <w:b/>
              </w:rPr>
            </w:pPr>
            <w:proofErr w:type="spellStart"/>
            <w:r w:rsidRPr="00A219EC">
              <w:rPr>
                <w:b/>
              </w:rPr>
              <w:t>Categoria</w:t>
            </w:r>
            <w:proofErr w:type="spellEnd"/>
          </w:p>
        </w:tc>
        <w:tc>
          <w:tcPr>
            <w:tcW w:w="1144" w:type="dxa"/>
            <w:tcBorders>
              <w:left w:val="nil"/>
              <w:right w:val="nil"/>
            </w:tcBorders>
            <w:shd w:val="clear" w:color="auto" w:fill="E0E0E0"/>
          </w:tcPr>
          <w:p w14:paraId="5ACF0E42" w14:textId="77777777" w:rsidR="00E7645F" w:rsidRPr="00A219EC" w:rsidRDefault="00E7645F" w:rsidP="00964346">
            <w:pPr>
              <w:rPr>
                <w:b/>
              </w:rPr>
            </w:pPr>
            <w:proofErr w:type="spellStart"/>
            <w:r w:rsidRPr="00A219EC">
              <w:rPr>
                <w:b/>
              </w:rPr>
              <w:t>Desejável</w:t>
            </w:r>
            <w:proofErr w:type="spellEnd"/>
            <w:r w:rsidRPr="00A219EC">
              <w:rPr>
                <w:b/>
              </w:rPr>
              <w:t xml:space="preserve"> </w:t>
            </w:r>
          </w:p>
        </w:tc>
        <w:tc>
          <w:tcPr>
            <w:tcW w:w="1399" w:type="dxa"/>
            <w:tcBorders>
              <w:left w:val="nil"/>
            </w:tcBorders>
            <w:shd w:val="clear" w:color="auto" w:fill="E0E0E0"/>
          </w:tcPr>
          <w:p w14:paraId="5462E8DF" w14:textId="77777777" w:rsidR="00E7645F" w:rsidRPr="00A219EC" w:rsidRDefault="00E7645F" w:rsidP="00964346">
            <w:pPr>
              <w:rPr>
                <w:b/>
              </w:rPr>
            </w:pPr>
            <w:r w:rsidRPr="00A219EC">
              <w:rPr>
                <w:b/>
              </w:rPr>
              <w:t xml:space="preserve">Permanente </w:t>
            </w:r>
          </w:p>
        </w:tc>
      </w:tr>
      <w:tr w:rsidR="00E7645F" w14:paraId="2D2BEE24" w14:textId="77777777" w:rsidTr="00471599">
        <w:tc>
          <w:tcPr>
            <w:tcW w:w="1831" w:type="dxa"/>
          </w:tcPr>
          <w:p w14:paraId="38BF3076" w14:textId="77777777" w:rsidR="00E7645F" w:rsidRPr="004E449A" w:rsidRDefault="00E7645F" w:rsidP="00964346">
            <w:pPr>
              <w:rPr>
                <w:b/>
              </w:rPr>
            </w:pPr>
          </w:p>
          <w:p w14:paraId="19B2F902" w14:textId="77777777" w:rsidR="00E7645F" w:rsidRDefault="00E7645F" w:rsidP="00964346">
            <w:r w:rsidRPr="004E449A">
              <w:rPr>
                <w:b/>
              </w:rPr>
              <w:t xml:space="preserve">NF1.1 </w:t>
            </w:r>
            <w:proofErr w:type="spellStart"/>
            <w:r w:rsidRPr="004E449A">
              <w:rPr>
                <w:b/>
              </w:rPr>
              <w:t>Inclusão</w:t>
            </w:r>
            <w:proofErr w:type="spellEnd"/>
            <w:r w:rsidRPr="004E449A">
              <w:rPr>
                <w:b/>
              </w:rPr>
              <w:t xml:space="preserve"> de </w:t>
            </w:r>
            <w:proofErr w:type="spellStart"/>
            <w:r w:rsidRPr="004E449A">
              <w:rPr>
                <w:b/>
              </w:rPr>
              <w:t>foto</w:t>
            </w:r>
            <w:proofErr w:type="spellEnd"/>
          </w:p>
        </w:tc>
        <w:tc>
          <w:tcPr>
            <w:tcW w:w="4019" w:type="dxa"/>
            <w:gridSpan w:val="2"/>
          </w:tcPr>
          <w:p w14:paraId="020788EA" w14:textId="77777777" w:rsidR="00E7645F" w:rsidRPr="00E7645F" w:rsidRDefault="00E7645F" w:rsidP="00964346">
            <w:pPr>
              <w:rPr>
                <w:lang w:val="pt-BR"/>
              </w:rPr>
            </w:pPr>
            <w:r w:rsidRPr="00E7645F">
              <w:rPr>
                <w:lang w:val="pt-BR"/>
              </w:rPr>
              <w:t>O formulário de cadastro de alunos deve disponibilizar em sua interface a possibilidade de inserir uma foto atual do aluno, para que seja possível conferir o aluno no controle de entrada.</w:t>
            </w:r>
          </w:p>
        </w:tc>
        <w:tc>
          <w:tcPr>
            <w:tcW w:w="1183" w:type="dxa"/>
          </w:tcPr>
          <w:p w14:paraId="761C1B8C" w14:textId="77777777" w:rsidR="00E7645F" w:rsidRDefault="00E7645F" w:rsidP="00964346">
            <w:pPr>
              <w:jc w:val="center"/>
            </w:pPr>
            <w:r>
              <w:t>Interface</w:t>
            </w:r>
          </w:p>
        </w:tc>
        <w:tc>
          <w:tcPr>
            <w:tcW w:w="1144" w:type="dxa"/>
          </w:tcPr>
          <w:p w14:paraId="2F59BFF3" w14:textId="77777777" w:rsidR="00E7645F" w:rsidRDefault="00E7645F" w:rsidP="00964346"/>
          <w:p w14:paraId="2125A206" w14:textId="77777777" w:rsidR="00E7645F" w:rsidRDefault="00E7645F" w:rsidP="00964346"/>
          <w:p w14:paraId="3BC5845D" w14:textId="77777777" w:rsidR="00E7645F" w:rsidRDefault="00E7645F" w:rsidP="00964346">
            <w:pPr>
              <w:jc w:val="center"/>
            </w:pPr>
            <w:r>
              <w:t>(   )</w:t>
            </w:r>
          </w:p>
        </w:tc>
        <w:tc>
          <w:tcPr>
            <w:tcW w:w="1399" w:type="dxa"/>
          </w:tcPr>
          <w:p w14:paraId="2373C8DE" w14:textId="77777777" w:rsidR="00E7645F" w:rsidRDefault="00E7645F" w:rsidP="00964346"/>
          <w:p w14:paraId="2BEDA166" w14:textId="77777777" w:rsidR="00E7645F" w:rsidRDefault="00E7645F" w:rsidP="00964346"/>
          <w:p w14:paraId="56559B19" w14:textId="77777777" w:rsidR="00E7645F" w:rsidRDefault="00E7645F" w:rsidP="00964346">
            <w:pPr>
              <w:jc w:val="center"/>
            </w:pPr>
            <w:r>
              <w:t>(</w:t>
            </w:r>
            <w:proofErr w:type="gramStart"/>
            <w:r>
              <w:t>x )</w:t>
            </w:r>
            <w:proofErr w:type="gramEnd"/>
          </w:p>
        </w:tc>
      </w:tr>
      <w:tr w:rsidR="00E7645F" w14:paraId="36E2BB1D" w14:textId="77777777" w:rsidTr="00471599">
        <w:tc>
          <w:tcPr>
            <w:tcW w:w="1831" w:type="dxa"/>
          </w:tcPr>
          <w:p w14:paraId="095BAFAD" w14:textId="77777777" w:rsidR="00E7645F" w:rsidRPr="004E449A" w:rsidRDefault="00E7645F" w:rsidP="00964346">
            <w:pPr>
              <w:rPr>
                <w:b/>
              </w:rPr>
            </w:pPr>
            <w:r>
              <w:rPr>
                <w:b/>
              </w:rPr>
              <w:t xml:space="preserve">NF1.2 </w:t>
            </w:r>
            <w:proofErr w:type="spellStart"/>
            <w:r>
              <w:rPr>
                <w:b/>
              </w:rPr>
              <w:t>C</w:t>
            </w:r>
            <w:r w:rsidRPr="00722D2C">
              <w:rPr>
                <w:b/>
              </w:rPr>
              <w:t>â</w:t>
            </w:r>
            <w:r>
              <w:rPr>
                <w:b/>
              </w:rPr>
              <w:t>mera</w:t>
            </w:r>
            <w:proofErr w:type="spellEnd"/>
            <w:r>
              <w:rPr>
                <w:b/>
              </w:rPr>
              <w:t xml:space="preserve"> digital</w:t>
            </w:r>
          </w:p>
        </w:tc>
        <w:tc>
          <w:tcPr>
            <w:tcW w:w="4019" w:type="dxa"/>
            <w:gridSpan w:val="2"/>
          </w:tcPr>
          <w:p w14:paraId="1D6F3619" w14:textId="77777777" w:rsidR="00E7645F" w:rsidRPr="00E7645F" w:rsidRDefault="00E7645F" w:rsidP="00964346">
            <w:pPr>
              <w:rPr>
                <w:lang w:val="pt-BR"/>
              </w:rPr>
            </w:pPr>
            <w:r w:rsidRPr="00E7645F">
              <w:rPr>
                <w:lang w:val="pt-BR"/>
              </w:rPr>
              <w:t xml:space="preserve">Será necessária a disponibilização de uma câmera digital na </w:t>
            </w:r>
            <w:proofErr w:type="spellStart"/>
            <w:r w:rsidRPr="00E7645F">
              <w:rPr>
                <w:lang w:val="pt-BR"/>
              </w:rPr>
              <w:t>maquina</w:t>
            </w:r>
            <w:proofErr w:type="spellEnd"/>
            <w:r w:rsidRPr="00E7645F">
              <w:rPr>
                <w:lang w:val="pt-BR"/>
              </w:rPr>
              <w:t xml:space="preserve"> do atendente para que ele possa capturar a foto do aluno no momento da matrícula.</w:t>
            </w:r>
          </w:p>
        </w:tc>
        <w:tc>
          <w:tcPr>
            <w:tcW w:w="1183" w:type="dxa"/>
          </w:tcPr>
          <w:p w14:paraId="4E7B240A" w14:textId="77777777" w:rsidR="00E7645F" w:rsidRDefault="00E7645F" w:rsidP="00964346">
            <w:pPr>
              <w:jc w:val="center"/>
            </w:pPr>
            <w:r>
              <w:t>Hardware</w:t>
            </w:r>
          </w:p>
        </w:tc>
        <w:tc>
          <w:tcPr>
            <w:tcW w:w="1144" w:type="dxa"/>
          </w:tcPr>
          <w:p w14:paraId="65226DFF" w14:textId="77777777" w:rsidR="00E7645F" w:rsidRDefault="00E7645F" w:rsidP="00964346">
            <w:r>
              <w:t xml:space="preserve">     </w:t>
            </w:r>
            <w:proofErr w:type="gramStart"/>
            <w:r>
              <w:t>( x</w:t>
            </w:r>
            <w:proofErr w:type="gramEnd"/>
            <w:r>
              <w:t xml:space="preserve"> )</w:t>
            </w:r>
          </w:p>
        </w:tc>
        <w:tc>
          <w:tcPr>
            <w:tcW w:w="1399" w:type="dxa"/>
          </w:tcPr>
          <w:p w14:paraId="74E2ABB8" w14:textId="77777777" w:rsidR="00E7645F" w:rsidRDefault="00E7645F" w:rsidP="00964346">
            <w:r>
              <w:t xml:space="preserve">       (</w:t>
            </w:r>
            <w:proofErr w:type="gramStart"/>
            <w:r>
              <w:t>x )</w:t>
            </w:r>
            <w:proofErr w:type="gramEnd"/>
          </w:p>
        </w:tc>
      </w:tr>
    </w:tbl>
    <w:p w14:paraId="33311862" w14:textId="77777777" w:rsidR="004F4987" w:rsidRDefault="004F4987" w:rsidP="004F4987">
      <w:pPr>
        <w:rPr>
          <w:lang w:val="pt-BR"/>
        </w:rPr>
      </w:pPr>
    </w:p>
    <w:p w14:paraId="7D814110" w14:textId="77777777" w:rsidR="00E7645F" w:rsidRPr="002A3554" w:rsidRDefault="00E7645F" w:rsidP="004F4987">
      <w:pPr>
        <w:rPr>
          <w:color w:val="0070C0"/>
          <w:lang w:val="pt-BR"/>
        </w:rPr>
      </w:pPr>
      <w:r w:rsidRPr="002A3554">
        <w:rPr>
          <w:color w:val="0070C0"/>
          <w:lang w:val="pt-BR"/>
        </w:rPr>
        <w:t>**Inserir o número de tabelas necessário ao total de requisitos.</w:t>
      </w:r>
    </w:p>
    <w:p w14:paraId="62A9FE5E" w14:textId="77777777" w:rsidR="00471599" w:rsidRPr="002A3554" w:rsidRDefault="00471599" w:rsidP="00471599">
      <w:pPr>
        <w:rPr>
          <w:color w:val="0070C0"/>
          <w:lang w:val="pt-BR"/>
        </w:rPr>
      </w:pPr>
    </w:p>
    <w:p w14:paraId="2E904A38" w14:textId="77777777" w:rsidR="00471599" w:rsidRPr="002A3554" w:rsidRDefault="002A3554" w:rsidP="00471599">
      <w:pPr>
        <w:rPr>
          <w:bCs/>
          <w:color w:val="0070C0"/>
          <w:szCs w:val="24"/>
          <w:lang w:val="pt-BR"/>
        </w:rPr>
      </w:pPr>
      <w:r>
        <w:rPr>
          <w:bCs/>
          <w:color w:val="0070C0"/>
          <w:szCs w:val="24"/>
          <w:lang w:val="pt-BR"/>
        </w:rPr>
        <w:t>&lt;</w:t>
      </w:r>
      <w:r w:rsidR="00471599" w:rsidRPr="002A3554">
        <w:rPr>
          <w:bCs/>
          <w:color w:val="0070C0"/>
          <w:szCs w:val="24"/>
          <w:lang w:val="pt-BR"/>
        </w:rPr>
        <w:t>Requisitos não funcionais que não estiverem vinculados a nenhum requisito funcional ou que se apliquem ao sistema como um todo, devem ser classificados como requisitos suplementares, conforme exemplo abaixo.</w:t>
      </w:r>
      <w:r>
        <w:rPr>
          <w:bCs/>
          <w:color w:val="0070C0"/>
          <w:szCs w:val="24"/>
          <w:lang w:val="pt-BR"/>
        </w:rPr>
        <w:t>&gt;</w:t>
      </w:r>
    </w:p>
    <w:p w14:paraId="707C19A9" w14:textId="77777777" w:rsidR="00E7645F" w:rsidRPr="004F4987" w:rsidRDefault="00E7645F" w:rsidP="004F4987">
      <w:pPr>
        <w:rPr>
          <w:lang w:val="pt-BR"/>
        </w:rPr>
      </w:pPr>
    </w:p>
    <w:p w14:paraId="63F167FF" w14:textId="77777777" w:rsidR="00D8327F" w:rsidRPr="002A3554" w:rsidRDefault="006515B7" w:rsidP="006515B7">
      <w:pPr>
        <w:pStyle w:val="Ttulo2"/>
        <w:numPr>
          <w:ilvl w:val="0"/>
          <w:numId w:val="0"/>
        </w:numPr>
        <w:rPr>
          <w:rStyle w:val="Forte"/>
          <w:b w:val="0"/>
          <w:color w:val="0070C0"/>
        </w:rPr>
      </w:pPr>
      <w:bookmarkStart w:id="1" w:name="_Toc256513228"/>
      <w:r w:rsidRPr="006515B7">
        <w:rPr>
          <w:rStyle w:val="Forte"/>
        </w:rPr>
        <w:t xml:space="preserve">3.1 </w:t>
      </w:r>
      <w:r w:rsidR="00D8327F" w:rsidRPr="006515B7">
        <w:rPr>
          <w:rStyle w:val="Forte"/>
        </w:rPr>
        <w:t>Requisitos</w:t>
      </w:r>
      <w:bookmarkEnd w:id="1"/>
      <w:r w:rsidR="008651BB" w:rsidRPr="006515B7">
        <w:rPr>
          <w:rStyle w:val="Forte"/>
        </w:rPr>
        <w:t xml:space="preserve"> Suplementares</w:t>
      </w:r>
      <w:r w:rsidR="00CD7B3B">
        <w:rPr>
          <w:rStyle w:val="Forte"/>
          <w:b w:val="0"/>
        </w:rPr>
        <w:t xml:space="preserve"> </w:t>
      </w:r>
      <w:r w:rsidR="002A3554">
        <w:rPr>
          <w:rStyle w:val="Forte"/>
          <w:b w:val="0"/>
        </w:rPr>
        <w:t>&lt;</w:t>
      </w:r>
      <w:r w:rsidR="00CD7B3B" w:rsidRPr="002A3554">
        <w:rPr>
          <w:rStyle w:val="Forte"/>
          <w:b w:val="0"/>
          <w:color w:val="0070C0"/>
          <w:sz w:val="20"/>
        </w:rPr>
        <w:t>aqueles requisitos não</w:t>
      </w:r>
      <w:r w:rsidR="00471599" w:rsidRPr="002A3554">
        <w:rPr>
          <w:rStyle w:val="Forte"/>
          <w:b w:val="0"/>
          <w:color w:val="0070C0"/>
          <w:sz w:val="20"/>
        </w:rPr>
        <w:t xml:space="preserve"> </w:t>
      </w:r>
      <w:r w:rsidR="00CD7B3B" w:rsidRPr="002A3554">
        <w:rPr>
          <w:rStyle w:val="Forte"/>
          <w:b w:val="0"/>
          <w:color w:val="0070C0"/>
          <w:sz w:val="20"/>
        </w:rPr>
        <w:t xml:space="preserve">funcionais aplicáveis </w:t>
      </w:r>
      <w:proofErr w:type="gramStart"/>
      <w:r w:rsidR="00CD7B3B" w:rsidRPr="002A3554">
        <w:rPr>
          <w:rStyle w:val="Forte"/>
          <w:b w:val="0"/>
          <w:color w:val="0070C0"/>
          <w:sz w:val="20"/>
        </w:rPr>
        <w:t>à</w:t>
      </w:r>
      <w:proofErr w:type="gramEnd"/>
      <w:r w:rsidR="00CD7B3B" w:rsidRPr="002A3554">
        <w:rPr>
          <w:rStyle w:val="Forte"/>
          <w:b w:val="0"/>
          <w:color w:val="0070C0"/>
          <w:sz w:val="20"/>
        </w:rPr>
        <w:t xml:space="preserve"> todo o sistema</w:t>
      </w:r>
      <w:r w:rsidR="002A3554">
        <w:rPr>
          <w:rStyle w:val="Forte"/>
          <w:b w:val="0"/>
          <w:color w:val="0070C0"/>
          <w:sz w:val="20"/>
        </w:rPr>
        <w:t>&gt;</w:t>
      </w:r>
    </w:p>
    <w:p w14:paraId="3F2F885D" w14:textId="77777777" w:rsidR="00E7645F" w:rsidRDefault="00E7645F" w:rsidP="00E7645F">
      <w:pPr>
        <w:rPr>
          <w:lang w:val="pt-BR"/>
        </w:rPr>
      </w:pPr>
    </w:p>
    <w:tbl>
      <w:tblPr>
        <w:tblW w:w="9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7"/>
        <w:gridCol w:w="3367"/>
        <w:gridCol w:w="1786"/>
        <w:gridCol w:w="1360"/>
        <w:gridCol w:w="1456"/>
      </w:tblGrid>
      <w:tr w:rsidR="00E7645F" w:rsidRPr="00A219EC" w14:paraId="7C1C51B9" w14:textId="77777777" w:rsidTr="00964346">
        <w:tc>
          <w:tcPr>
            <w:tcW w:w="1707" w:type="dxa"/>
          </w:tcPr>
          <w:p w14:paraId="1D8F32C0" w14:textId="77777777" w:rsidR="00E7645F" w:rsidRPr="00A219EC" w:rsidRDefault="00E7645F" w:rsidP="00964346">
            <w:pPr>
              <w:jc w:val="both"/>
              <w:rPr>
                <w:b/>
              </w:rPr>
            </w:pPr>
            <w:r w:rsidRPr="00A219EC">
              <w:rPr>
                <w:b/>
              </w:rPr>
              <w:t>Nome</w:t>
            </w:r>
          </w:p>
        </w:tc>
        <w:tc>
          <w:tcPr>
            <w:tcW w:w="3367" w:type="dxa"/>
          </w:tcPr>
          <w:p w14:paraId="199AB6DC" w14:textId="77777777" w:rsidR="00E7645F" w:rsidRPr="00A219EC" w:rsidRDefault="00E7645F" w:rsidP="00964346">
            <w:pPr>
              <w:jc w:val="both"/>
              <w:rPr>
                <w:b/>
              </w:rPr>
            </w:pPr>
            <w:proofErr w:type="spellStart"/>
            <w:r w:rsidRPr="00A219EC">
              <w:rPr>
                <w:b/>
              </w:rPr>
              <w:t>Restrição</w:t>
            </w:r>
            <w:proofErr w:type="spellEnd"/>
          </w:p>
        </w:tc>
        <w:tc>
          <w:tcPr>
            <w:tcW w:w="1786" w:type="dxa"/>
          </w:tcPr>
          <w:p w14:paraId="5F65D7DB" w14:textId="77777777" w:rsidR="00E7645F" w:rsidRPr="00A219EC" w:rsidRDefault="00E7645F" w:rsidP="00964346">
            <w:pPr>
              <w:jc w:val="both"/>
              <w:rPr>
                <w:b/>
              </w:rPr>
            </w:pPr>
            <w:proofErr w:type="spellStart"/>
            <w:r w:rsidRPr="00A219EC">
              <w:rPr>
                <w:b/>
              </w:rPr>
              <w:t>Categoria</w:t>
            </w:r>
            <w:proofErr w:type="spellEnd"/>
          </w:p>
        </w:tc>
        <w:tc>
          <w:tcPr>
            <w:tcW w:w="1360" w:type="dxa"/>
            <w:shd w:val="clear" w:color="auto" w:fill="auto"/>
          </w:tcPr>
          <w:p w14:paraId="6116E6C4" w14:textId="77777777" w:rsidR="00E7645F" w:rsidRPr="00A219EC" w:rsidRDefault="00E7645F" w:rsidP="00964346">
            <w:pPr>
              <w:jc w:val="both"/>
              <w:rPr>
                <w:b/>
              </w:rPr>
            </w:pPr>
            <w:proofErr w:type="spellStart"/>
            <w:r w:rsidRPr="00A219EC">
              <w:rPr>
                <w:b/>
              </w:rPr>
              <w:t>Desejável</w:t>
            </w:r>
            <w:proofErr w:type="spellEnd"/>
          </w:p>
        </w:tc>
        <w:tc>
          <w:tcPr>
            <w:tcW w:w="1456" w:type="dxa"/>
            <w:shd w:val="clear" w:color="auto" w:fill="auto"/>
          </w:tcPr>
          <w:p w14:paraId="469FD0DC" w14:textId="77777777" w:rsidR="00E7645F" w:rsidRPr="00A219EC" w:rsidRDefault="00E7645F" w:rsidP="00964346">
            <w:pPr>
              <w:jc w:val="both"/>
              <w:rPr>
                <w:b/>
              </w:rPr>
            </w:pPr>
            <w:r w:rsidRPr="00A219EC">
              <w:rPr>
                <w:b/>
              </w:rPr>
              <w:t>Permanente</w:t>
            </w:r>
          </w:p>
        </w:tc>
      </w:tr>
      <w:tr w:rsidR="00E7645F" w:rsidRPr="004B4772" w14:paraId="60EF1580" w14:textId="77777777" w:rsidTr="00964346">
        <w:tc>
          <w:tcPr>
            <w:tcW w:w="1707" w:type="dxa"/>
          </w:tcPr>
          <w:p w14:paraId="6578232F" w14:textId="77777777" w:rsidR="00E7645F" w:rsidRPr="004B4772" w:rsidRDefault="00E7645F" w:rsidP="00964346">
            <w:pPr>
              <w:jc w:val="both"/>
            </w:pPr>
          </w:p>
          <w:p w14:paraId="4CEAC160" w14:textId="77777777" w:rsidR="00E7645F" w:rsidRPr="004B4772" w:rsidRDefault="00E7645F" w:rsidP="00964346">
            <w:pPr>
              <w:jc w:val="both"/>
            </w:pPr>
            <w:r w:rsidRPr="004B4772">
              <w:t>S1</w:t>
            </w:r>
          </w:p>
          <w:p w14:paraId="65097104" w14:textId="77777777" w:rsidR="00E7645F" w:rsidRPr="004B4772" w:rsidRDefault="00E7645F" w:rsidP="00964346">
            <w:pPr>
              <w:jc w:val="both"/>
            </w:pPr>
          </w:p>
          <w:p w14:paraId="36418AEF" w14:textId="77777777" w:rsidR="00E7645F" w:rsidRPr="004B4772" w:rsidRDefault="00E7645F" w:rsidP="00964346">
            <w:pPr>
              <w:jc w:val="both"/>
            </w:pPr>
          </w:p>
        </w:tc>
        <w:tc>
          <w:tcPr>
            <w:tcW w:w="3367" w:type="dxa"/>
          </w:tcPr>
          <w:p w14:paraId="0B7BBC8F" w14:textId="77777777" w:rsidR="00E7645F" w:rsidRPr="004B4772" w:rsidRDefault="00E7645F" w:rsidP="00964346">
            <w:pPr>
              <w:pStyle w:val="Requisito"/>
              <w:numPr>
                <w:ilvl w:val="0"/>
                <w:numId w:val="0"/>
              </w:numPr>
              <w:ind w:left="35"/>
              <w:rPr>
                <w:lang w:val="pt-BR"/>
              </w:rPr>
            </w:pPr>
            <w:r w:rsidRPr="004B4772">
              <w:rPr>
                <w:lang w:val="pt-BR"/>
              </w:rPr>
              <w:t>O sistema deve possuir uma interface leve e simples, de forma a facilitar o seu uso efetivo por parte dos usuários.</w:t>
            </w:r>
          </w:p>
          <w:p w14:paraId="24FD633D" w14:textId="77777777" w:rsidR="00E7645F" w:rsidRPr="004B4772" w:rsidRDefault="00E7645F" w:rsidP="00964346">
            <w:pPr>
              <w:jc w:val="both"/>
              <w:rPr>
                <w:lang w:val="pt-BR"/>
              </w:rPr>
            </w:pPr>
          </w:p>
        </w:tc>
        <w:tc>
          <w:tcPr>
            <w:tcW w:w="1786" w:type="dxa"/>
          </w:tcPr>
          <w:p w14:paraId="27D4D1DC" w14:textId="77777777" w:rsidR="00E7645F" w:rsidRPr="004B4772" w:rsidRDefault="00E7645F" w:rsidP="00964346">
            <w:pPr>
              <w:jc w:val="both"/>
            </w:pPr>
            <w:proofErr w:type="spellStart"/>
            <w:r w:rsidRPr="004B4772">
              <w:t>Usabilidade</w:t>
            </w:r>
            <w:proofErr w:type="spellEnd"/>
          </w:p>
        </w:tc>
        <w:tc>
          <w:tcPr>
            <w:tcW w:w="1360" w:type="dxa"/>
            <w:shd w:val="clear" w:color="auto" w:fill="auto"/>
            <w:vAlign w:val="center"/>
          </w:tcPr>
          <w:p w14:paraId="2A83AF54" w14:textId="77777777" w:rsidR="00E7645F" w:rsidRPr="004B4772" w:rsidRDefault="00E7645F" w:rsidP="00964346">
            <w:pPr>
              <w:jc w:val="center"/>
            </w:pPr>
            <w:r w:rsidRPr="004B4772">
              <w:t>( )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18E9EB28" w14:textId="77777777" w:rsidR="00E7645F" w:rsidRPr="004B4772" w:rsidRDefault="00E7645F" w:rsidP="00964346">
            <w:pPr>
              <w:jc w:val="center"/>
            </w:pPr>
            <w:proofErr w:type="gramStart"/>
            <w:r w:rsidRPr="004B4772">
              <w:t>( x</w:t>
            </w:r>
            <w:proofErr w:type="gramEnd"/>
            <w:r w:rsidRPr="004B4772">
              <w:t>)</w:t>
            </w:r>
          </w:p>
        </w:tc>
      </w:tr>
      <w:tr w:rsidR="00E7645F" w:rsidRPr="004B4772" w14:paraId="4B0CBF40" w14:textId="77777777" w:rsidTr="00964346">
        <w:tc>
          <w:tcPr>
            <w:tcW w:w="1707" w:type="dxa"/>
          </w:tcPr>
          <w:p w14:paraId="4F18C3A3" w14:textId="77777777" w:rsidR="00E7645F" w:rsidRPr="004B4772" w:rsidRDefault="00E7645F" w:rsidP="00964346">
            <w:pPr>
              <w:jc w:val="both"/>
            </w:pPr>
          </w:p>
          <w:p w14:paraId="041632E3" w14:textId="77777777" w:rsidR="00E7645F" w:rsidRPr="004B4772" w:rsidRDefault="00E7645F" w:rsidP="00964346">
            <w:pPr>
              <w:jc w:val="both"/>
            </w:pPr>
          </w:p>
          <w:p w14:paraId="62AAECCE" w14:textId="77777777" w:rsidR="00E7645F" w:rsidRPr="004B4772" w:rsidRDefault="00E7645F" w:rsidP="00964346">
            <w:pPr>
              <w:jc w:val="both"/>
            </w:pPr>
            <w:r w:rsidRPr="004B4772">
              <w:t>S2</w:t>
            </w:r>
          </w:p>
          <w:p w14:paraId="524B7978" w14:textId="77777777" w:rsidR="00E7645F" w:rsidRPr="004B4772" w:rsidRDefault="00E7645F" w:rsidP="00964346">
            <w:pPr>
              <w:jc w:val="both"/>
            </w:pPr>
          </w:p>
        </w:tc>
        <w:tc>
          <w:tcPr>
            <w:tcW w:w="3367" w:type="dxa"/>
          </w:tcPr>
          <w:p w14:paraId="347FDA3E" w14:textId="77777777" w:rsidR="00E7645F" w:rsidRPr="004B4772" w:rsidRDefault="00E7645F" w:rsidP="00964346">
            <w:pPr>
              <w:pStyle w:val="Requisito"/>
              <w:numPr>
                <w:ilvl w:val="0"/>
                <w:numId w:val="0"/>
              </w:numPr>
              <w:ind w:left="35"/>
              <w:rPr>
                <w:lang w:val="pt-BR"/>
              </w:rPr>
            </w:pPr>
            <w:r w:rsidRPr="004B4772">
              <w:rPr>
                <w:lang w:val="pt-BR"/>
              </w:rPr>
              <w:t>O sistema deve possuir mecanismos que garantam que o usuário não perca informações. Sendo assim, o sistema deve apresentar uma ferramenta de backup.</w:t>
            </w:r>
          </w:p>
        </w:tc>
        <w:tc>
          <w:tcPr>
            <w:tcW w:w="1786" w:type="dxa"/>
          </w:tcPr>
          <w:p w14:paraId="27E45AB6" w14:textId="77777777" w:rsidR="00E7645F" w:rsidRPr="004B4772" w:rsidRDefault="00E7645F" w:rsidP="00964346">
            <w:pPr>
              <w:jc w:val="both"/>
            </w:pPr>
            <w:proofErr w:type="spellStart"/>
            <w:r w:rsidRPr="004B4772">
              <w:t>Confiabilidade</w:t>
            </w:r>
            <w:proofErr w:type="spellEnd"/>
          </w:p>
        </w:tc>
        <w:tc>
          <w:tcPr>
            <w:tcW w:w="1360" w:type="dxa"/>
            <w:shd w:val="clear" w:color="auto" w:fill="auto"/>
            <w:vAlign w:val="center"/>
          </w:tcPr>
          <w:p w14:paraId="7E78B7F4" w14:textId="77777777" w:rsidR="00E7645F" w:rsidRPr="004B4772" w:rsidRDefault="00E7645F" w:rsidP="00964346">
            <w:pPr>
              <w:jc w:val="center"/>
            </w:pPr>
            <w:r w:rsidRPr="004B4772">
              <w:t>( )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7836028C" w14:textId="77777777" w:rsidR="00E7645F" w:rsidRPr="004B4772" w:rsidRDefault="00E7645F" w:rsidP="00964346">
            <w:pPr>
              <w:jc w:val="center"/>
            </w:pPr>
            <w:r w:rsidRPr="004B4772">
              <w:t>(x)</w:t>
            </w:r>
          </w:p>
        </w:tc>
      </w:tr>
      <w:tr w:rsidR="00E7645F" w:rsidRPr="004B4772" w14:paraId="4FEA0EB8" w14:textId="77777777" w:rsidTr="00964346">
        <w:tc>
          <w:tcPr>
            <w:tcW w:w="1707" w:type="dxa"/>
          </w:tcPr>
          <w:p w14:paraId="4311E6F9" w14:textId="77777777" w:rsidR="00E7645F" w:rsidRPr="004B4772" w:rsidRDefault="00E7645F" w:rsidP="00964346">
            <w:pPr>
              <w:jc w:val="both"/>
            </w:pPr>
            <w:r w:rsidRPr="004B4772">
              <w:t>S3</w:t>
            </w:r>
          </w:p>
        </w:tc>
        <w:tc>
          <w:tcPr>
            <w:tcW w:w="3367" w:type="dxa"/>
          </w:tcPr>
          <w:p w14:paraId="20D6A770" w14:textId="77777777" w:rsidR="00E7645F" w:rsidRPr="004B4772" w:rsidRDefault="00E7645F" w:rsidP="00964346">
            <w:pPr>
              <w:pStyle w:val="Requisito"/>
              <w:numPr>
                <w:ilvl w:val="0"/>
                <w:numId w:val="0"/>
              </w:numPr>
              <w:ind w:left="35"/>
              <w:rPr>
                <w:lang w:val="pt-BR"/>
              </w:rPr>
            </w:pPr>
            <w:r w:rsidRPr="004B4772">
              <w:rPr>
                <w:lang w:val="pt-BR"/>
              </w:rPr>
              <w:t>O Manual precisar ser uma referência completa do sistema com o qual o usuário possa aprender todas as funcionalidades, bem como os elementos de interface.</w:t>
            </w:r>
          </w:p>
        </w:tc>
        <w:tc>
          <w:tcPr>
            <w:tcW w:w="1786" w:type="dxa"/>
          </w:tcPr>
          <w:p w14:paraId="65E24A61" w14:textId="77777777" w:rsidR="00E7645F" w:rsidRPr="004B4772" w:rsidRDefault="00E7645F" w:rsidP="00964346">
            <w:pPr>
              <w:jc w:val="both"/>
            </w:pPr>
            <w:proofErr w:type="spellStart"/>
            <w:r w:rsidRPr="004B4772">
              <w:t>Documentação</w:t>
            </w:r>
            <w:proofErr w:type="spellEnd"/>
          </w:p>
        </w:tc>
        <w:tc>
          <w:tcPr>
            <w:tcW w:w="1360" w:type="dxa"/>
            <w:shd w:val="clear" w:color="auto" w:fill="auto"/>
            <w:vAlign w:val="center"/>
          </w:tcPr>
          <w:p w14:paraId="354C4B26" w14:textId="77777777" w:rsidR="00E7645F" w:rsidRPr="004B4772" w:rsidRDefault="00E7645F" w:rsidP="00964346">
            <w:pPr>
              <w:jc w:val="center"/>
            </w:pPr>
            <w:r w:rsidRPr="004B4772">
              <w:t>(x)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4AEBB776" w14:textId="77777777" w:rsidR="00E7645F" w:rsidRPr="004B4772" w:rsidRDefault="00E7645F" w:rsidP="00964346">
            <w:pPr>
              <w:jc w:val="center"/>
            </w:pPr>
            <w:r w:rsidRPr="004B4772">
              <w:t>(x)</w:t>
            </w:r>
          </w:p>
        </w:tc>
      </w:tr>
    </w:tbl>
    <w:p w14:paraId="6143956A" w14:textId="77777777" w:rsidR="00E7645F" w:rsidRPr="00E7645F" w:rsidRDefault="00E7645F" w:rsidP="00E7645F">
      <w:pPr>
        <w:rPr>
          <w:lang w:val="pt-BR"/>
        </w:rPr>
      </w:pPr>
    </w:p>
    <w:p w14:paraId="78C7E4E9" w14:textId="77777777" w:rsidR="00D8327F" w:rsidRDefault="00D8327F">
      <w:pPr>
        <w:pStyle w:val="Paragraph2CharCharChar"/>
        <w:ind w:left="0"/>
        <w:rPr>
          <w:color w:val="auto"/>
          <w:lang w:val="pt-BR"/>
        </w:rPr>
      </w:pPr>
    </w:p>
    <w:p w14:paraId="27A5C3F2" w14:textId="77777777" w:rsidR="00E7645F" w:rsidRPr="002A3554" w:rsidRDefault="006515B7">
      <w:pPr>
        <w:pStyle w:val="Paragraph2CharCharChar"/>
        <w:ind w:left="0"/>
        <w:rPr>
          <w:b/>
          <w:color w:val="0070C0"/>
          <w:lang w:val="pt-BR"/>
        </w:rPr>
      </w:pPr>
      <w:r>
        <w:rPr>
          <w:b/>
          <w:color w:val="auto"/>
          <w:sz w:val="24"/>
          <w:szCs w:val="24"/>
          <w:lang w:val="pt-BR"/>
        </w:rPr>
        <w:t>4</w:t>
      </w:r>
      <w:r w:rsidR="00E7645F" w:rsidRPr="00E7645F">
        <w:rPr>
          <w:b/>
          <w:color w:val="auto"/>
          <w:sz w:val="24"/>
          <w:szCs w:val="24"/>
          <w:lang w:val="pt-BR"/>
        </w:rPr>
        <w:t xml:space="preserve"> Casos de Uso</w:t>
      </w:r>
      <w:r w:rsidR="00CD7B3B">
        <w:rPr>
          <w:b/>
          <w:color w:val="auto"/>
          <w:sz w:val="24"/>
          <w:szCs w:val="24"/>
          <w:lang w:val="pt-BR"/>
        </w:rPr>
        <w:t xml:space="preserve"> </w:t>
      </w:r>
      <w:r w:rsidR="002A3554" w:rsidRPr="002A3554">
        <w:rPr>
          <w:b/>
          <w:color w:val="0070C0"/>
          <w:lang w:val="pt-BR"/>
        </w:rPr>
        <w:t>&lt;</w:t>
      </w:r>
      <w:r w:rsidR="00CD7B3B" w:rsidRPr="002A3554">
        <w:rPr>
          <w:color w:val="0070C0"/>
          <w:lang w:val="pt-BR"/>
        </w:rPr>
        <w:t>listar todos os casos de uso</w:t>
      </w:r>
      <w:r w:rsidR="00526374" w:rsidRPr="002A3554">
        <w:rPr>
          <w:color w:val="0070C0"/>
          <w:lang w:val="pt-BR"/>
        </w:rPr>
        <w:t xml:space="preserve"> em alto nível,</w:t>
      </w:r>
      <w:r w:rsidR="002A3554" w:rsidRPr="002A3554">
        <w:rPr>
          <w:color w:val="0070C0"/>
          <w:lang w:val="pt-BR"/>
        </w:rPr>
        <w:t xml:space="preserve"> conforme </w:t>
      </w:r>
      <w:r w:rsidR="002A3554">
        <w:rPr>
          <w:color w:val="0070C0"/>
          <w:lang w:val="pt-BR"/>
        </w:rPr>
        <w:t xml:space="preserve">exemplos na </w:t>
      </w:r>
      <w:r w:rsidR="002A3554" w:rsidRPr="002A3554">
        <w:rPr>
          <w:color w:val="0070C0"/>
          <w:lang w:val="pt-BR"/>
        </w:rPr>
        <w:t xml:space="preserve">tabela </w:t>
      </w:r>
      <w:r w:rsidR="002A3554">
        <w:rPr>
          <w:color w:val="0070C0"/>
          <w:lang w:val="pt-BR"/>
        </w:rPr>
        <w:t>a</w:t>
      </w:r>
      <w:r w:rsidR="002A3554" w:rsidRPr="002A3554">
        <w:rPr>
          <w:color w:val="0070C0"/>
          <w:lang w:val="pt-BR"/>
        </w:rPr>
        <w:t>baixo.&gt;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555"/>
        <w:gridCol w:w="2530"/>
        <w:gridCol w:w="1843"/>
        <w:gridCol w:w="2126"/>
        <w:gridCol w:w="2268"/>
      </w:tblGrid>
      <w:tr w:rsidR="00471599" w:rsidRPr="006E2B4A" w14:paraId="42B948D9" w14:textId="77777777" w:rsidTr="00471599">
        <w:tc>
          <w:tcPr>
            <w:tcW w:w="555" w:type="dxa"/>
            <w:shd w:val="clear" w:color="auto" w:fill="FFFFFF"/>
          </w:tcPr>
          <w:p w14:paraId="1D5AD3C9" w14:textId="77777777" w:rsidR="00471599" w:rsidRPr="006E2B4A" w:rsidRDefault="00471599" w:rsidP="00BD516D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2530" w:type="dxa"/>
            <w:shd w:val="clear" w:color="auto" w:fill="FFFFFF"/>
          </w:tcPr>
          <w:p w14:paraId="407B9AB0" w14:textId="77777777" w:rsidR="00471599" w:rsidRPr="006E2B4A" w:rsidRDefault="00471599" w:rsidP="00BD516D">
            <w:pPr>
              <w:jc w:val="both"/>
              <w:rPr>
                <w:b/>
              </w:rPr>
            </w:pPr>
            <w:r w:rsidRPr="006E2B4A">
              <w:rPr>
                <w:b/>
              </w:rPr>
              <w:t>Nome</w:t>
            </w:r>
          </w:p>
        </w:tc>
        <w:tc>
          <w:tcPr>
            <w:tcW w:w="1843" w:type="dxa"/>
            <w:shd w:val="clear" w:color="auto" w:fill="FFFFFF"/>
          </w:tcPr>
          <w:p w14:paraId="60EA3584" w14:textId="77777777" w:rsidR="00471599" w:rsidRPr="006E2B4A" w:rsidRDefault="00471599" w:rsidP="00BD516D">
            <w:pPr>
              <w:jc w:val="both"/>
              <w:rPr>
                <w:b/>
              </w:rPr>
            </w:pPr>
            <w:proofErr w:type="spellStart"/>
            <w:r w:rsidRPr="006E2B4A">
              <w:rPr>
                <w:b/>
              </w:rPr>
              <w:t>Atores</w:t>
            </w:r>
            <w:proofErr w:type="spellEnd"/>
          </w:p>
        </w:tc>
        <w:tc>
          <w:tcPr>
            <w:tcW w:w="2126" w:type="dxa"/>
            <w:shd w:val="clear" w:color="auto" w:fill="FFFFFF"/>
          </w:tcPr>
          <w:p w14:paraId="1413F228" w14:textId="77777777" w:rsidR="00471599" w:rsidRPr="006E2B4A" w:rsidRDefault="00471599" w:rsidP="00BD516D">
            <w:pPr>
              <w:jc w:val="both"/>
              <w:rPr>
                <w:b/>
              </w:rPr>
            </w:pPr>
            <w:proofErr w:type="spellStart"/>
            <w:r w:rsidRPr="006E2B4A">
              <w:rPr>
                <w:b/>
              </w:rPr>
              <w:t>Referências</w:t>
            </w:r>
            <w:proofErr w:type="spellEnd"/>
            <w:r w:rsidRPr="006E2B4A">
              <w:rPr>
                <w:b/>
              </w:rPr>
              <w:t xml:space="preserve"> </w:t>
            </w:r>
            <w:proofErr w:type="spellStart"/>
            <w:r w:rsidRPr="006E2B4A">
              <w:rPr>
                <w:b/>
              </w:rPr>
              <w:t>Cruzadas</w:t>
            </w:r>
            <w:proofErr w:type="spellEnd"/>
          </w:p>
        </w:tc>
        <w:tc>
          <w:tcPr>
            <w:tcW w:w="2268" w:type="dxa"/>
            <w:shd w:val="clear" w:color="auto" w:fill="FFFFFF"/>
          </w:tcPr>
          <w:p w14:paraId="5C3D9CE8" w14:textId="77777777" w:rsidR="00471599" w:rsidRPr="006E2B4A" w:rsidRDefault="00471599" w:rsidP="00BD516D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Prioridade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realização</w:t>
            </w:r>
            <w:proofErr w:type="spellEnd"/>
          </w:p>
        </w:tc>
      </w:tr>
      <w:tr w:rsidR="00471599" w14:paraId="45DEB2B9" w14:textId="77777777" w:rsidTr="00471599">
        <w:tc>
          <w:tcPr>
            <w:tcW w:w="555" w:type="dxa"/>
            <w:shd w:val="clear" w:color="auto" w:fill="FFFFFF"/>
          </w:tcPr>
          <w:p w14:paraId="592C7B22" w14:textId="77777777" w:rsidR="00471599" w:rsidRDefault="00471599" w:rsidP="00BD516D">
            <w:pPr>
              <w:jc w:val="both"/>
            </w:pPr>
            <w:r>
              <w:t>1</w:t>
            </w:r>
          </w:p>
        </w:tc>
        <w:tc>
          <w:tcPr>
            <w:tcW w:w="2530" w:type="dxa"/>
            <w:shd w:val="clear" w:color="auto" w:fill="FFFFFF"/>
          </w:tcPr>
          <w:p w14:paraId="1A7C9A13" w14:textId="77777777" w:rsidR="00471599" w:rsidRDefault="00471599" w:rsidP="00BD516D">
            <w:pPr>
              <w:jc w:val="both"/>
            </w:pPr>
            <w:proofErr w:type="spellStart"/>
            <w:r>
              <w:t>Cadastrar</w:t>
            </w:r>
            <w:proofErr w:type="spellEnd"/>
            <w:r>
              <w:t xml:space="preserve"> </w:t>
            </w:r>
            <w:proofErr w:type="spellStart"/>
            <w:r>
              <w:t>alunos</w:t>
            </w:r>
            <w:proofErr w:type="spellEnd"/>
            <w:r>
              <w:t xml:space="preserve"> (CRUD)</w:t>
            </w:r>
          </w:p>
        </w:tc>
        <w:tc>
          <w:tcPr>
            <w:tcW w:w="1843" w:type="dxa"/>
            <w:shd w:val="clear" w:color="auto" w:fill="FFFFFF"/>
          </w:tcPr>
          <w:p w14:paraId="392F92C2" w14:textId="77777777" w:rsidR="00471599" w:rsidRDefault="00471599" w:rsidP="00BD516D">
            <w:pPr>
              <w:jc w:val="both"/>
            </w:pPr>
            <w:proofErr w:type="spellStart"/>
            <w:r>
              <w:t>Cliente</w:t>
            </w:r>
            <w:proofErr w:type="spellEnd"/>
            <w:r>
              <w:t xml:space="preserve">, </w:t>
            </w:r>
            <w:proofErr w:type="spellStart"/>
            <w:r>
              <w:t>Funcionário</w:t>
            </w:r>
            <w:proofErr w:type="spellEnd"/>
          </w:p>
        </w:tc>
        <w:tc>
          <w:tcPr>
            <w:tcW w:w="2126" w:type="dxa"/>
            <w:shd w:val="clear" w:color="auto" w:fill="FFFFFF"/>
          </w:tcPr>
          <w:p w14:paraId="711DFDBB" w14:textId="77777777" w:rsidR="00471599" w:rsidRDefault="00471599" w:rsidP="00BD516D">
            <w:pPr>
              <w:jc w:val="both"/>
            </w:pPr>
            <w:r>
              <w:t>F2, F13</w:t>
            </w:r>
          </w:p>
        </w:tc>
        <w:tc>
          <w:tcPr>
            <w:tcW w:w="2268" w:type="dxa"/>
            <w:shd w:val="clear" w:color="auto" w:fill="FFFFFF"/>
          </w:tcPr>
          <w:p w14:paraId="269BE64C" w14:textId="77777777" w:rsidR="00471599" w:rsidRDefault="00471599" w:rsidP="00BD516D">
            <w:pPr>
              <w:jc w:val="both"/>
            </w:pPr>
            <w:r>
              <w:t>2</w:t>
            </w:r>
          </w:p>
        </w:tc>
      </w:tr>
      <w:tr w:rsidR="00471599" w14:paraId="384A7237" w14:textId="77777777" w:rsidTr="00471599">
        <w:tc>
          <w:tcPr>
            <w:tcW w:w="555" w:type="dxa"/>
            <w:shd w:val="clear" w:color="auto" w:fill="FFFFFF"/>
          </w:tcPr>
          <w:p w14:paraId="0B7B3721" w14:textId="77777777" w:rsidR="00471599" w:rsidRDefault="00471599" w:rsidP="00BD516D">
            <w:pPr>
              <w:jc w:val="both"/>
            </w:pPr>
            <w:r>
              <w:t>2</w:t>
            </w:r>
          </w:p>
        </w:tc>
        <w:tc>
          <w:tcPr>
            <w:tcW w:w="2530" w:type="dxa"/>
            <w:shd w:val="clear" w:color="auto" w:fill="FFFFFF"/>
          </w:tcPr>
          <w:p w14:paraId="10FEB140" w14:textId="77777777" w:rsidR="00471599" w:rsidRDefault="00471599" w:rsidP="00BD516D">
            <w:pPr>
              <w:jc w:val="both"/>
            </w:pPr>
            <w:proofErr w:type="spellStart"/>
            <w:r>
              <w:t>Gerar</w:t>
            </w:r>
            <w:proofErr w:type="spellEnd"/>
            <w:r>
              <w:t xml:space="preserve"> </w:t>
            </w:r>
            <w:proofErr w:type="spellStart"/>
            <w:r>
              <w:t>matrícula</w:t>
            </w:r>
            <w:proofErr w:type="spellEnd"/>
          </w:p>
          <w:p w14:paraId="15E2A9F0" w14:textId="77777777" w:rsidR="00471599" w:rsidRDefault="00471599" w:rsidP="00BD516D">
            <w:pPr>
              <w:jc w:val="both"/>
            </w:pPr>
          </w:p>
        </w:tc>
        <w:tc>
          <w:tcPr>
            <w:tcW w:w="1843" w:type="dxa"/>
            <w:shd w:val="clear" w:color="auto" w:fill="FFFFFF"/>
          </w:tcPr>
          <w:p w14:paraId="339E0CD1" w14:textId="77777777" w:rsidR="00471599" w:rsidRDefault="00471599" w:rsidP="00BD516D">
            <w:pPr>
              <w:jc w:val="both"/>
            </w:pPr>
            <w:proofErr w:type="spellStart"/>
            <w:r>
              <w:t>Cliente</w:t>
            </w:r>
            <w:proofErr w:type="spellEnd"/>
            <w:r>
              <w:t xml:space="preserve">, </w:t>
            </w:r>
            <w:proofErr w:type="spellStart"/>
            <w:r>
              <w:t>Funcionário</w:t>
            </w:r>
            <w:proofErr w:type="spellEnd"/>
          </w:p>
        </w:tc>
        <w:tc>
          <w:tcPr>
            <w:tcW w:w="2126" w:type="dxa"/>
            <w:shd w:val="clear" w:color="auto" w:fill="FFFFFF"/>
          </w:tcPr>
          <w:p w14:paraId="515E8358" w14:textId="77777777" w:rsidR="00471599" w:rsidRDefault="00471599" w:rsidP="00BD516D">
            <w:pPr>
              <w:jc w:val="both"/>
            </w:pPr>
            <w:r>
              <w:t>RF1, RF18</w:t>
            </w:r>
          </w:p>
        </w:tc>
        <w:tc>
          <w:tcPr>
            <w:tcW w:w="2268" w:type="dxa"/>
            <w:shd w:val="clear" w:color="auto" w:fill="FFFFFF"/>
          </w:tcPr>
          <w:p w14:paraId="31E1A382" w14:textId="77777777" w:rsidR="00471599" w:rsidRDefault="00471599" w:rsidP="00BD516D">
            <w:pPr>
              <w:jc w:val="both"/>
            </w:pPr>
            <w:r>
              <w:t>1</w:t>
            </w:r>
          </w:p>
        </w:tc>
      </w:tr>
      <w:tr w:rsidR="00471599" w14:paraId="2D6B2346" w14:textId="77777777" w:rsidTr="00471599">
        <w:tc>
          <w:tcPr>
            <w:tcW w:w="555" w:type="dxa"/>
            <w:shd w:val="clear" w:color="auto" w:fill="FFFFFF"/>
          </w:tcPr>
          <w:p w14:paraId="1B0C8678" w14:textId="77777777" w:rsidR="00471599" w:rsidRDefault="00471599" w:rsidP="00BD516D">
            <w:pPr>
              <w:jc w:val="both"/>
            </w:pPr>
            <w:r>
              <w:t>3</w:t>
            </w:r>
          </w:p>
        </w:tc>
        <w:tc>
          <w:tcPr>
            <w:tcW w:w="2530" w:type="dxa"/>
            <w:shd w:val="clear" w:color="auto" w:fill="FFFFFF"/>
          </w:tcPr>
          <w:p w14:paraId="4A8F5EF1" w14:textId="77777777" w:rsidR="00471599" w:rsidRDefault="00471599" w:rsidP="00BD516D">
            <w:pPr>
              <w:jc w:val="both"/>
            </w:pPr>
            <w:proofErr w:type="spellStart"/>
            <w:r>
              <w:t>Bloquear</w:t>
            </w:r>
            <w:proofErr w:type="spellEnd"/>
            <w:r>
              <w:t xml:space="preserve"> </w:t>
            </w:r>
            <w:proofErr w:type="spellStart"/>
            <w:r>
              <w:t>matrícula</w:t>
            </w:r>
            <w:proofErr w:type="spellEnd"/>
          </w:p>
          <w:p w14:paraId="793A29F9" w14:textId="77777777" w:rsidR="00471599" w:rsidRDefault="00471599" w:rsidP="00BD516D">
            <w:pPr>
              <w:jc w:val="both"/>
            </w:pPr>
          </w:p>
          <w:p w14:paraId="47694146" w14:textId="77777777" w:rsidR="00471599" w:rsidRDefault="00471599" w:rsidP="00BD516D">
            <w:pPr>
              <w:jc w:val="both"/>
            </w:pPr>
          </w:p>
        </w:tc>
        <w:tc>
          <w:tcPr>
            <w:tcW w:w="1843" w:type="dxa"/>
            <w:shd w:val="clear" w:color="auto" w:fill="FFFFFF"/>
          </w:tcPr>
          <w:p w14:paraId="2BF9F22C" w14:textId="77777777" w:rsidR="00471599" w:rsidRDefault="00471599" w:rsidP="00BD516D">
            <w:pPr>
              <w:jc w:val="both"/>
            </w:pPr>
            <w:proofErr w:type="spellStart"/>
            <w:r>
              <w:t>Funcionário</w:t>
            </w:r>
            <w:proofErr w:type="spellEnd"/>
          </w:p>
        </w:tc>
        <w:tc>
          <w:tcPr>
            <w:tcW w:w="2126" w:type="dxa"/>
            <w:shd w:val="clear" w:color="auto" w:fill="FFFFFF"/>
          </w:tcPr>
          <w:p w14:paraId="2ECC505C" w14:textId="77777777" w:rsidR="00471599" w:rsidRDefault="00471599" w:rsidP="00BD516D">
            <w:pPr>
              <w:jc w:val="both"/>
            </w:pPr>
            <w:r>
              <w:t>RF2, RF10, RF13</w:t>
            </w:r>
          </w:p>
        </w:tc>
        <w:tc>
          <w:tcPr>
            <w:tcW w:w="2268" w:type="dxa"/>
            <w:shd w:val="clear" w:color="auto" w:fill="FFFFFF"/>
          </w:tcPr>
          <w:p w14:paraId="6F33B31C" w14:textId="77777777" w:rsidR="00471599" w:rsidRDefault="00471599" w:rsidP="00BD516D">
            <w:pPr>
              <w:jc w:val="both"/>
            </w:pPr>
            <w:r>
              <w:t>2</w:t>
            </w:r>
          </w:p>
        </w:tc>
      </w:tr>
      <w:tr w:rsidR="00471599" w14:paraId="7254115B" w14:textId="77777777" w:rsidTr="00471599">
        <w:tc>
          <w:tcPr>
            <w:tcW w:w="555" w:type="dxa"/>
            <w:shd w:val="clear" w:color="auto" w:fill="FFFFFF"/>
          </w:tcPr>
          <w:p w14:paraId="0234EFB4" w14:textId="77777777" w:rsidR="00471599" w:rsidRDefault="00471599" w:rsidP="00BD516D">
            <w:pPr>
              <w:jc w:val="both"/>
            </w:pPr>
            <w:r>
              <w:t>4</w:t>
            </w:r>
          </w:p>
        </w:tc>
        <w:tc>
          <w:tcPr>
            <w:tcW w:w="2530" w:type="dxa"/>
            <w:shd w:val="clear" w:color="auto" w:fill="FFFFFF"/>
          </w:tcPr>
          <w:p w14:paraId="43DC7381" w14:textId="77777777" w:rsidR="00471599" w:rsidRDefault="00471599" w:rsidP="00BD516D">
            <w:pPr>
              <w:jc w:val="both"/>
            </w:pPr>
            <w:r>
              <w:t xml:space="preserve">Registrar </w:t>
            </w:r>
            <w:proofErr w:type="spellStart"/>
            <w:r>
              <w:t>pagamentos</w:t>
            </w:r>
            <w:proofErr w:type="spellEnd"/>
            <w:r>
              <w:t xml:space="preserve"> (CRUD)</w:t>
            </w:r>
          </w:p>
        </w:tc>
        <w:tc>
          <w:tcPr>
            <w:tcW w:w="1843" w:type="dxa"/>
            <w:shd w:val="clear" w:color="auto" w:fill="FFFFFF"/>
          </w:tcPr>
          <w:p w14:paraId="7B47EEA8" w14:textId="77777777" w:rsidR="00471599" w:rsidRDefault="00471599" w:rsidP="00BD516D">
            <w:pPr>
              <w:jc w:val="both"/>
            </w:pPr>
            <w:proofErr w:type="spellStart"/>
            <w:r>
              <w:t>Funcionário</w:t>
            </w:r>
            <w:proofErr w:type="spellEnd"/>
          </w:p>
        </w:tc>
        <w:tc>
          <w:tcPr>
            <w:tcW w:w="2126" w:type="dxa"/>
            <w:shd w:val="clear" w:color="auto" w:fill="FFFFFF"/>
          </w:tcPr>
          <w:p w14:paraId="119BAF3A" w14:textId="77777777" w:rsidR="00471599" w:rsidRDefault="00471599" w:rsidP="00BD516D">
            <w:pPr>
              <w:jc w:val="both"/>
            </w:pPr>
            <w:r>
              <w:t>F2, F7</w:t>
            </w:r>
          </w:p>
        </w:tc>
        <w:tc>
          <w:tcPr>
            <w:tcW w:w="2268" w:type="dxa"/>
            <w:shd w:val="clear" w:color="auto" w:fill="FFFFFF"/>
          </w:tcPr>
          <w:p w14:paraId="1C9DF1DB" w14:textId="77777777" w:rsidR="00471599" w:rsidRDefault="00471599" w:rsidP="00BD516D">
            <w:pPr>
              <w:jc w:val="both"/>
            </w:pPr>
            <w:r>
              <w:t>2</w:t>
            </w:r>
          </w:p>
        </w:tc>
      </w:tr>
      <w:tr w:rsidR="00471599" w14:paraId="624610F9" w14:textId="77777777" w:rsidTr="00471599">
        <w:tc>
          <w:tcPr>
            <w:tcW w:w="555" w:type="dxa"/>
            <w:shd w:val="clear" w:color="auto" w:fill="FFFFFF"/>
          </w:tcPr>
          <w:p w14:paraId="1E2AD61C" w14:textId="77777777" w:rsidR="00471599" w:rsidRDefault="00471599" w:rsidP="00BD516D">
            <w:pPr>
              <w:jc w:val="both"/>
            </w:pPr>
            <w:r>
              <w:t>5</w:t>
            </w:r>
          </w:p>
        </w:tc>
        <w:tc>
          <w:tcPr>
            <w:tcW w:w="2530" w:type="dxa"/>
            <w:shd w:val="clear" w:color="auto" w:fill="FFFFFF"/>
          </w:tcPr>
          <w:p w14:paraId="6C64A1FF" w14:textId="77777777" w:rsidR="00471599" w:rsidRDefault="00471599" w:rsidP="00BD516D">
            <w:pPr>
              <w:jc w:val="both"/>
            </w:pPr>
            <w:proofErr w:type="spellStart"/>
            <w:r>
              <w:t>Controlar</w:t>
            </w:r>
            <w:proofErr w:type="spellEnd"/>
            <w:r>
              <w:t xml:space="preserve"> entrada</w:t>
            </w:r>
          </w:p>
        </w:tc>
        <w:tc>
          <w:tcPr>
            <w:tcW w:w="1843" w:type="dxa"/>
            <w:shd w:val="clear" w:color="auto" w:fill="FFFFFF"/>
          </w:tcPr>
          <w:p w14:paraId="6BA7ABD2" w14:textId="77777777" w:rsidR="00471599" w:rsidRDefault="00471599" w:rsidP="00BD516D">
            <w:pPr>
              <w:jc w:val="both"/>
            </w:pPr>
            <w:proofErr w:type="spellStart"/>
            <w:r>
              <w:t>Cliente</w:t>
            </w:r>
            <w:proofErr w:type="spellEnd"/>
            <w:r>
              <w:t xml:space="preserve">, </w:t>
            </w:r>
            <w:proofErr w:type="spellStart"/>
            <w:r>
              <w:t>Funcionário</w:t>
            </w:r>
            <w:proofErr w:type="spellEnd"/>
          </w:p>
        </w:tc>
        <w:tc>
          <w:tcPr>
            <w:tcW w:w="2126" w:type="dxa"/>
            <w:shd w:val="clear" w:color="auto" w:fill="FFFFFF"/>
          </w:tcPr>
          <w:p w14:paraId="1A777E9E" w14:textId="77777777" w:rsidR="00471599" w:rsidRDefault="00471599" w:rsidP="00BD516D">
            <w:pPr>
              <w:jc w:val="both"/>
            </w:pPr>
            <w:r>
              <w:t>RF2, RF6, RF9</w:t>
            </w:r>
          </w:p>
        </w:tc>
        <w:tc>
          <w:tcPr>
            <w:tcW w:w="2268" w:type="dxa"/>
            <w:shd w:val="clear" w:color="auto" w:fill="FFFFFF"/>
          </w:tcPr>
          <w:p w14:paraId="75413974" w14:textId="77777777" w:rsidR="00471599" w:rsidRDefault="00471599" w:rsidP="00BD516D">
            <w:pPr>
              <w:jc w:val="both"/>
            </w:pPr>
            <w:r>
              <w:t>2</w:t>
            </w:r>
          </w:p>
        </w:tc>
      </w:tr>
      <w:tr w:rsidR="00471599" w14:paraId="2BBAE1D5" w14:textId="77777777" w:rsidTr="00471599">
        <w:tc>
          <w:tcPr>
            <w:tcW w:w="555" w:type="dxa"/>
            <w:shd w:val="clear" w:color="auto" w:fill="FFFFFF"/>
          </w:tcPr>
          <w:p w14:paraId="350607C9" w14:textId="77777777" w:rsidR="00471599" w:rsidRDefault="00471599" w:rsidP="00BD516D">
            <w:pPr>
              <w:jc w:val="both"/>
            </w:pPr>
            <w:r>
              <w:t>6</w:t>
            </w:r>
          </w:p>
        </w:tc>
        <w:tc>
          <w:tcPr>
            <w:tcW w:w="2530" w:type="dxa"/>
            <w:shd w:val="clear" w:color="auto" w:fill="FFFFFF"/>
          </w:tcPr>
          <w:p w14:paraId="43657001" w14:textId="77777777" w:rsidR="00471599" w:rsidRDefault="00471599" w:rsidP="00BD516D">
            <w:pPr>
              <w:jc w:val="both"/>
            </w:pPr>
            <w:proofErr w:type="spellStart"/>
            <w:r>
              <w:t>Gerar</w:t>
            </w:r>
            <w:proofErr w:type="spellEnd"/>
            <w:r>
              <w:t xml:space="preserve"> </w:t>
            </w:r>
            <w:proofErr w:type="spellStart"/>
            <w:r>
              <w:t>cartão</w:t>
            </w:r>
            <w:proofErr w:type="spellEnd"/>
            <w:r>
              <w:t xml:space="preserve"> </w:t>
            </w:r>
            <w:proofErr w:type="spellStart"/>
            <w:r>
              <w:t>magnético</w:t>
            </w:r>
            <w:proofErr w:type="spellEnd"/>
          </w:p>
          <w:p w14:paraId="2586A2DE" w14:textId="77777777" w:rsidR="00471599" w:rsidRDefault="00471599" w:rsidP="00BD516D">
            <w:pPr>
              <w:jc w:val="both"/>
            </w:pPr>
          </w:p>
          <w:p w14:paraId="3922E395" w14:textId="77777777" w:rsidR="00471599" w:rsidRDefault="00471599" w:rsidP="00BD516D">
            <w:pPr>
              <w:jc w:val="both"/>
            </w:pPr>
          </w:p>
          <w:p w14:paraId="0A81A92B" w14:textId="77777777" w:rsidR="00471599" w:rsidRDefault="00471599" w:rsidP="00BD516D">
            <w:pPr>
              <w:jc w:val="both"/>
            </w:pPr>
          </w:p>
        </w:tc>
        <w:tc>
          <w:tcPr>
            <w:tcW w:w="1843" w:type="dxa"/>
            <w:shd w:val="clear" w:color="auto" w:fill="FFFFFF"/>
          </w:tcPr>
          <w:p w14:paraId="2B438886" w14:textId="77777777" w:rsidR="00471599" w:rsidRDefault="00471599" w:rsidP="00BD516D">
            <w:pPr>
              <w:jc w:val="both"/>
            </w:pPr>
            <w:proofErr w:type="spellStart"/>
            <w:r>
              <w:t>Cliente</w:t>
            </w:r>
            <w:proofErr w:type="spellEnd"/>
            <w:r>
              <w:t xml:space="preserve">, </w:t>
            </w:r>
            <w:proofErr w:type="spellStart"/>
            <w:r>
              <w:t>Funcionário</w:t>
            </w:r>
            <w:proofErr w:type="spellEnd"/>
          </w:p>
        </w:tc>
        <w:tc>
          <w:tcPr>
            <w:tcW w:w="2126" w:type="dxa"/>
            <w:shd w:val="clear" w:color="auto" w:fill="FFFFFF"/>
          </w:tcPr>
          <w:p w14:paraId="58D95578" w14:textId="77777777" w:rsidR="00471599" w:rsidRDefault="00471599" w:rsidP="00BD516D">
            <w:pPr>
              <w:jc w:val="both"/>
            </w:pPr>
            <w:r>
              <w:t>RF1, RF2</w:t>
            </w:r>
          </w:p>
        </w:tc>
        <w:tc>
          <w:tcPr>
            <w:tcW w:w="2268" w:type="dxa"/>
            <w:shd w:val="clear" w:color="auto" w:fill="FFFFFF"/>
          </w:tcPr>
          <w:p w14:paraId="24B0BFCD" w14:textId="77777777" w:rsidR="00471599" w:rsidRDefault="00471599" w:rsidP="00BD516D">
            <w:pPr>
              <w:jc w:val="both"/>
            </w:pPr>
            <w:r>
              <w:t>1</w:t>
            </w:r>
          </w:p>
        </w:tc>
      </w:tr>
      <w:tr w:rsidR="00471599" w14:paraId="6811284D" w14:textId="77777777" w:rsidTr="00471599">
        <w:tc>
          <w:tcPr>
            <w:tcW w:w="555" w:type="dxa"/>
            <w:shd w:val="clear" w:color="auto" w:fill="FFFFFF"/>
          </w:tcPr>
          <w:p w14:paraId="3B76715C" w14:textId="77777777" w:rsidR="00471599" w:rsidRDefault="00471599" w:rsidP="00BD516D">
            <w:pPr>
              <w:jc w:val="both"/>
            </w:pPr>
            <w:r>
              <w:t>7</w:t>
            </w:r>
          </w:p>
        </w:tc>
        <w:tc>
          <w:tcPr>
            <w:tcW w:w="2530" w:type="dxa"/>
            <w:shd w:val="clear" w:color="auto" w:fill="FFFFFF"/>
          </w:tcPr>
          <w:p w14:paraId="49E7AD1D" w14:textId="77777777" w:rsidR="00471599" w:rsidRDefault="00471599" w:rsidP="00BD516D">
            <w:pPr>
              <w:jc w:val="both"/>
            </w:pPr>
            <w:proofErr w:type="spellStart"/>
            <w:r>
              <w:t>Gerar</w:t>
            </w:r>
            <w:proofErr w:type="spellEnd"/>
            <w:r>
              <w:t xml:space="preserve"> </w:t>
            </w:r>
            <w:proofErr w:type="spellStart"/>
            <w:r>
              <w:t>boleto</w:t>
            </w:r>
            <w:proofErr w:type="spellEnd"/>
            <w:r>
              <w:t xml:space="preserve"> </w:t>
            </w:r>
          </w:p>
          <w:p w14:paraId="57E91171" w14:textId="77777777" w:rsidR="00471599" w:rsidRDefault="00471599" w:rsidP="00BD516D">
            <w:pPr>
              <w:jc w:val="both"/>
            </w:pPr>
          </w:p>
          <w:p w14:paraId="234F0913" w14:textId="77777777" w:rsidR="00471599" w:rsidRDefault="00471599" w:rsidP="00BD516D">
            <w:pPr>
              <w:jc w:val="both"/>
            </w:pPr>
          </w:p>
        </w:tc>
        <w:tc>
          <w:tcPr>
            <w:tcW w:w="1843" w:type="dxa"/>
            <w:shd w:val="clear" w:color="auto" w:fill="FFFFFF"/>
          </w:tcPr>
          <w:p w14:paraId="2A1BDC65" w14:textId="77777777" w:rsidR="00471599" w:rsidRDefault="00471599" w:rsidP="00BD516D">
            <w:pPr>
              <w:jc w:val="both"/>
            </w:pPr>
            <w:proofErr w:type="spellStart"/>
            <w:r>
              <w:t>Cliente</w:t>
            </w:r>
            <w:proofErr w:type="spellEnd"/>
            <w:r>
              <w:t xml:space="preserve">, </w:t>
            </w:r>
            <w:proofErr w:type="spellStart"/>
            <w:r>
              <w:t>Funcionário</w:t>
            </w:r>
            <w:proofErr w:type="spellEnd"/>
          </w:p>
        </w:tc>
        <w:tc>
          <w:tcPr>
            <w:tcW w:w="2126" w:type="dxa"/>
            <w:shd w:val="clear" w:color="auto" w:fill="FFFFFF"/>
          </w:tcPr>
          <w:p w14:paraId="09E2D4E7" w14:textId="77777777" w:rsidR="00471599" w:rsidRDefault="00471599" w:rsidP="00BD516D">
            <w:pPr>
              <w:jc w:val="both"/>
            </w:pPr>
            <w:r>
              <w:t>RF1, RF2</w:t>
            </w:r>
          </w:p>
        </w:tc>
        <w:tc>
          <w:tcPr>
            <w:tcW w:w="2268" w:type="dxa"/>
            <w:shd w:val="clear" w:color="auto" w:fill="FFFFFF"/>
          </w:tcPr>
          <w:p w14:paraId="5E0E5CF6" w14:textId="77777777" w:rsidR="00471599" w:rsidRDefault="00471599" w:rsidP="00BD516D">
            <w:pPr>
              <w:jc w:val="both"/>
            </w:pPr>
            <w:r>
              <w:t>1</w:t>
            </w:r>
          </w:p>
        </w:tc>
      </w:tr>
      <w:tr w:rsidR="00471599" w14:paraId="7D72E320" w14:textId="77777777" w:rsidTr="00471599">
        <w:tc>
          <w:tcPr>
            <w:tcW w:w="555" w:type="dxa"/>
            <w:shd w:val="clear" w:color="auto" w:fill="FFFFFF"/>
          </w:tcPr>
          <w:p w14:paraId="7543F121" w14:textId="77777777" w:rsidR="00471599" w:rsidRDefault="00471599" w:rsidP="00BD516D">
            <w:pPr>
              <w:jc w:val="both"/>
            </w:pPr>
            <w:r>
              <w:t>8</w:t>
            </w:r>
          </w:p>
        </w:tc>
        <w:tc>
          <w:tcPr>
            <w:tcW w:w="2530" w:type="dxa"/>
            <w:shd w:val="clear" w:color="auto" w:fill="FFFFFF"/>
          </w:tcPr>
          <w:p w14:paraId="4A86730D" w14:textId="77777777" w:rsidR="00471599" w:rsidRDefault="00471599" w:rsidP="00BD516D">
            <w:pPr>
              <w:jc w:val="both"/>
            </w:pPr>
            <w:proofErr w:type="spellStart"/>
            <w:r>
              <w:t>Cadastrar</w:t>
            </w:r>
            <w:proofErr w:type="spellEnd"/>
            <w:r>
              <w:t xml:space="preserve"> </w:t>
            </w:r>
            <w:proofErr w:type="spellStart"/>
            <w:r>
              <w:t>funcionários</w:t>
            </w:r>
            <w:proofErr w:type="spellEnd"/>
            <w:r>
              <w:t xml:space="preserve"> (CRUD)</w:t>
            </w:r>
          </w:p>
        </w:tc>
        <w:tc>
          <w:tcPr>
            <w:tcW w:w="1843" w:type="dxa"/>
            <w:shd w:val="clear" w:color="auto" w:fill="FFFFFF"/>
          </w:tcPr>
          <w:p w14:paraId="22F8A180" w14:textId="77777777" w:rsidR="00471599" w:rsidRDefault="00471599" w:rsidP="00BD516D">
            <w:pPr>
              <w:jc w:val="both"/>
            </w:pPr>
            <w:proofErr w:type="spellStart"/>
            <w:r>
              <w:t>Funcionário</w:t>
            </w:r>
            <w:proofErr w:type="spellEnd"/>
          </w:p>
        </w:tc>
        <w:tc>
          <w:tcPr>
            <w:tcW w:w="2126" w:type="dxa"/>
            <w:shd w:val="clear" w:color="auto" w:fill="FFFFFF"/>
          </w:tcPr>
          <w:p w14:paraId="375874EE" w14:textId="77777777" w:rsidR="00471599" w:rsidRDefault="00471599" w:rsidP="00BD516D">
            <w:pPr>
              <w:jc w:val="both"/>
            </w:pPr>
            <w:r>
              <w:t>F15</w:t>
            </w:r>
          </w:p>
        </w:tc>
        <w:tc>
          <w:tcPr>
            <w:tcW w:w="2268" w:type="dxa"/>
            <w:shd w:val="clear" w:color="auto" w:fill="FFFFFF"/>
          </w:tcPr>
          <w:p w14:paraId="578AA899" w14:textId="77777777" w:rsidR="00471599" w:rsidRDefault="00471599" w:rsidP="00BD516D">
            <w:pPr>
              <w:jc w:val="both"/>
            </w:pPr>
            <w:r>
              <w:t>2</w:t>
            </w:r>
          </w:p>
        </w:tc>
      </w:tr>
      <w:tr w:rsidR="00471599" w14:paraId="79DE6EF2" w14:textId="77777777" w:rsidTr="00471599">
        <w:tc>
          <w:tcPr>
            <w:tcW w:w="555" w:type="dxa"/>
            <w:shd w:val="clear" w:color="auto" w:fill="FFFFFF"/>
          </w:tcPr>
          <w:p w14:paraId="3B8031E5" w14:textId="77777777" w:rsidR="00471599" w:rsidRDefault="00471599" w:rsidP="00BD516D">
            <w:pPr>
              <w:jc w:val="both"/>
            </w:pPr>
            <w:r>
              <w:t>9</w:t>
            </w:r>
          </w:p>
        </w:tc>
        <w:tc>
          <w:tcPr>
            <w:tcW w:w="2530" w:type="dxa"/>
            <w:shd w:val="clear" w:color="auto" w:fill="FFFFFF"/>
          </w:tcPr>
          <w:p w14:paraId="4006EDFE" w14:textId="77777777" w:rsidR="00471599" w:rsidRDefault="00471599" w:rsidP="00BD516D">
            <w:pPr>
              <w:jc w:val="both"/>
            </w:pPr>
            <w:proofErr w:type="spellStart"/>
            <w:r>
              <w:t>Controlar</w:t>
            </w:r>
            <w:proofErr w:type="spellEnd"/>
            <w:r>
              <w:t xml:space="preserve"> </w:t>
            </w:r>
            <w:proofErr w:type="spellStart"/>
            <w:r>
              <w:t>freqüência</w:t>
            </w:r>
            <w:proofErr w:type="spellEnd"/>
            <w:r>
              <w:t xml:space="preserve"> dos </w:t>
            </w:r>
            <w:proofErr w:type="spellStart"/>
            <w:r>
              <w:t>funcionários</w:t>
            </w:r>
            <w:proofErr w:type="spellEnd"/>
          </w:p>
          <w:p w14:paraId="64E4EDE8" w14:textId="77777777" w:rsidR="00471599" w:rsidRDefault="00471599" w:rsidP="00BD516D">
            <w:pPr>
              <w:jc w:val="both"/>
            </w:pPr>
            <w:r>
              <w:t>(CRUD)</w:t>
            </w:r>
          </w:p>
        </w:tc>
        <w:tc>
          <w:tcPr>
            <w:tcW w:w="1843" w:type="dxa"/>
            <w:shd w:val="clear" w:color="auto" w:fill="FFFFFF"/>
          </w:tcPr>
          <w:p w14:paraId="3D87C5CF" w14:textId="77777777" w:rsidR="00471599" w:rsidRDefault="00471599" w:rsidP="00BD516D">
            <w:pPr>
              <w:jc w:val="both"/>
            </w:pPr>
            <w:proofErr w:type="spellStart"/>
            <w:r>
              <w:t>Funcionário</w:t>
            </w:r>
            <w:proofErr w:type="spellEnd"/>
          </w:p>
        </w:tc>
        <w:tc>
          <w:tcPr>
            <w:tcW w:w="2126" w:type="dxa"/>
            <w:shd w:val="clear" w:color="auto" w:fill="FFFFFF"/>
          </w:tcPr>
          <w:p w14:paraId="1CBC5897" w14:textId="77777777" w:rsidR="00471599" w:rsidRDefault="00471599" w:rsidP="00BD516D">
            <w:pPr>
              <w:jc w:val="both"/>
            </w:pPr>
            <w:r>
              <w:t>F14</w:t>
            </w:r>
          </w:p>
        </w:tc>
        <w:tc>
          <w:tcPr>
            <w:tcW w:w="2268" w:type="dxa"/>
            <w:shd w:val="clear" w:color="auto" w:fill="FFFFFF"/>
          </w:tcPr>
          <w:p w14:paraId="009F49CA" w14:textId="77777777" w:rsidR="00471599" w:rsidRDefault="00471599" w:rsidP="00BD516D">
            <w:pPr>
              <w:jc w:val="both"/>
            </w:pPr>
            <w:r>
              <w:t>2</w:t>
            </w:r>
          </w:p>
        </w:tc>
      </w:tr>
      <w:tr w:rsidR="00471599" w:rsidRPr="00471599" w14:paraId="625D1A2F" w14:textId="77777777" w:rsidTr="00471599">
        <w:tc>
          <w:tcPr>
            <w:tcW w:w="555" w:type="dxa"/>
            <w:shd w:val="clear" w:color="auto" w:fill="FFFFFF"/>
          </w:tcPr>
          <w:p w14:paraId="65532C54" w14:textId="77777777" w:rsidR="00471599" w:rsidRDefault="00471599" w:rsidP="00BD516D">
            <w:pPr>
              <w:jc w:val="both"/>
            </w:pPr>
            <w:r>
              <w:t xml:space="preserve">10 </w:t>
            </w:r>
          </w:p>
        </w:tc>
        <w:tc>
          <w:tcPr>
            <w:tcW w:w="2530" w:type="dxa"/>
            <w:shd w:val="clear" w:color="auto" w:fill="FFFFFF"/>
          </w:tcPr>
          <w:p w14:paraId="42D885FB" w14:textId="77777777" w:rsidR="00471599" w:rsidRPr="00471599" w:rsidRDefault="00471599" w:rsidP="00BD516D">
            <w:pPr>
              <w:jc w:val="both"/>
              <w:rPr>
                <w:lang w:val="pt-BR"/>
              </w:rPr>
            </w:pPr>
            <w:r w:rsidRPr="00471599">
              <w:rPr>
                <w:lang w:val="pt-BR"/>
              </w:rPr>
              <w:t>Gerar relatórios de pendências (</w:t>
            </w:r>
            <w:proofErr w:type="spellStart"/>
            <w:r w:rsidRPr="00471599">
              <w:rPr>
                <w:lang w:val="pt-BR"/>
              </w:rPr>
              <w:t>rel</w:t>
            </w:r>
            <w:proofErr w:type="spellEnd"/>
            <w:r w:rsidRPr="00471599">
              <w:rPr>
                <w:lang w:val="pt-BR"/>
              </w:rPr>
              <w:t>)</w:t>
            </w:r>
          </w:p>
        </w:tc>
        <w:tc>
          <w:tcPr>
            <w:tcW w:w="1843" w:type="dxa"/>
            <w:shd w:val="clear" w:color="auto" w:fill="FFFFFF"/>
          </w:tcPr>
          <w:p w14:paraId="0798C481" w14:textId="77777777" w:rsidR="00471599" w:rsidRPr="00471599" w:rsidRDefault="00471599" w:rsidP="00BD516D">
            <w:pPr>
              <w:jc w:val="both"/>
              <w:rPr>
                <w:lang w:val="pt-BR"/>
              </w:rPr>
            </w:pPr>
            <w:proofErr w:type="spellStart"/>
            <w:r>
              <w:rPr>
                <w:lang w:val="pt-BR"/>
              </w:rPr>
              <w:t>Funcioário</w:t>
            </w:r>
            <w:proofErr w:type="spellEnd"/>
          </w:p>
        </w:tc>
        <w:tc>
          <w:tcPr>
            <w:tcW w:w="2126" w:type="dxa"/>
            <w:shd w:val="clear" w:color="auto" w:fill="FFFFFF"/>
          </w:tcPr>
          <w:p w14:paraId="0AB745EF" w14:textId="77777777" w:rsidR="00471599" w:rsidRPr="00471599" w:rsidRDefault="00471599" w:rsidP="00BD516D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F16</w:t>
            </w:r>
          </w:p>
        </w:tc>
        <w:tc>
          <w:tcPr>
            <w:tcW w:w="2268" w:type="dxa"/>
            <w:shd w:val="clear" w:color="auto" w:fill="FFFFFF"/>
          </w:tcPr>
          <w:p w14:paraId="340296BA" w14:textId="77777777" w:rsidR="00471599" w:rsidRPr="00471599" w:rsidRDefault="00471599" w:rsidP="00BD516D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</w:tr>
    </w:tbl>
    <w:p w14:paraId="28C27B41" w14:textId="77777777" w:rsidR="006515B7" w:rsidRPr="002A3554" w:rsidRDefault="006515B7" w:rsidP="006515B7">
      <w:pPr>
        <w:autoSpaceDE w:val="0"/>
        <w:autoSpaceDN w:val="0"/>
        <w:adjustRightInd w:val="0"/>
        <w:spacing w:line="240" w:lineRule="auto"/>
        <w:jc w:val="both"/>
        <w:textAlignment w:val="baseline"/>
        <w:rPr>
          <w:color w:val="0070C0"/>
          <w:lang w:val="pt-BR"/>
        </w:rPr>
      </w:pPr>
      <w:r w:rsidRPr="002A3554">
        <w:rPr>
          <w:color w:val="0070C0"/>
          <w:lang w:val="pt-BR"/>
        </w:rPr>
        <w:t xml:space="preserve">OBS.: </w:t>
      </w:r>
    </w:p>
    <w:p w14:paraId="47FF41F5" w14:textId="77777777" w:rsidR="006515B7" w:rsidRPr="002A3554" w:rsidRDefault="006515B7" w:rsidP="006515B7">
      <w:pPr>
        <w:autoSpaceDE w:val="0"/>
        <w:autoSpaceDN w:val="0"/>
        <w:adjustRightInd w:val="0"/>
        <w:spacing w:line="240" w:lineRule="auto"/>
        <w:jc w:val="both"/>
        <w:textAlignment w:val="baseline"/>
        <w:rPr>
          <w:color w:val="0070C0"/>
          <w:lang w:val="pt-BR"/>
        </w:rPr>
      </w:pPr>
      <w:r w:rsidRPr="002A3554">
        <w:rPr>
          <w:color w:val="0070C0"/>
          <w:lang w:val="pt-BR"/>
        </w:rPr>
        <w:t>- A prioridade será definida pela equipe ou será definida pelo professor, de acordo com critérios pré-definidos (ex. complexidade, experiência da equipe, entre outros)</w:t>
      </w:r>
    </w:p>
    <w:p w14:paraId="26922993" w14:textId="77777777" w:rsidR="006515B7" w:rsidRPr="002A3554" w:rsidRDefault="006515B7" w:rsidP="006515B7">
      <w:pPr>
        <w:autoSpaceDE w:val="0"/>
        <w:autoSpaceDN w:val="0"/>
        <w:adjustRightInd w:val="0"/>
        <w:spacing w:line="240" w:lineRule="auto"/>
        <w:jc w:val="both"/>
        <w:textAlignment w:val="baseline"/>
        <w:rPr>
          <w:color w:val="0070C0"/>
          <w:lang w:val="pt-BR"/>
        </w:rPr>
      </w:pPr>
      <w:r w:rsidRPr="002A3554">
        <w:rPr>
          <w:color w:val="0070C0"/>
          <w:lang w:val="pt-BR"/>
        </w:rPr>
        <w:t>- As referências cruzadas são aqueles requisitos funcionais que possuem alguma relação de dependência com o caso de uso em questão.</w:t>
      </w:r>
    </w:p>
    <w:p w14:paraId="5051B083" w14:textId="77777777" w:rsidR="006515B7" w:rsidRPr="002A3554" w:rsidRDefault="006515B7" w:rsidP="006515B7">
      <w:pPr>
        <w:autoSpaceDE w:val="0"/>
        <w:autoSpaceDN w:val="0"/>
        <w:adjustRightInd w:val="0"/>
        <w:spacing w:line="240" w:lineRule="auto"/>
        <w:jc w:val="both"/>
        <w:textAlignment w:val="baseline"/>
        <w:rPr>
          <w:color w:val="0070C0"/>
          <w:lang w:val="pt-BR"/>
        </w:rPr>
      </w:pPr>
      <w:r w:rsidRPr="002A3554">
        <w:rPr>
          <w:color w:val="0070C0"/>
          <w:lang w:val="pt-BR"/>
        </w:rPr>
        <w:t>- A sigla CRUD (</w:t>
      </w:r>
      <w:proofErr w:type="spellStart"/>
      <w:r w:rsidRPr="002A3554">
        <w:rPr>
          <w:color w:val="0070C0"/>
          <w:shd w:val="clear" w:color="auto" w:fill="FFFFFF"/>
          <w:lang w:val="pt-BR"/>
        </w:rPr>
        <w:t>Create</w:t>
      </w:r>
      <w:proofErr w:type="spellEnd"/>
      <w:r w:rsidRPr="002A3554">
        <w:rPr>
          <w:color w:val="0070C0"/>
          <w:shd w:val="clear" w:color="auto" w:fill="FFFFFF"/>
          <w:lang w:val="pt-BR"/>
        </w:rPr>
        <w:t xml:space="preserve">, </w:t>
      </w:r>
      <w:proofErr w:type="spellStart"/>
      <w:r w:rsidRPr="002A3554">
        <w:rPr>
          <w:color w:val="0070C0"/>
          <w:shd w:val="clear" w:color="auto" w:fill="FFFFFF"/>
          <w:lang w:val="pt-BR"/>
        </w:rPr>
        <w:t>Read</w:t>
      </w:r>
      <w:proofErr w:type="spellEnd"/>
      <w:r w:rsidRPr="002A3554">
        <w:rPr>
          <w:color w:val="0070C0"/>
          <w:shd w:val="clear" w:color="auto" w:fill="FFFFFF"/>
          <w:lang w:val="pt-BR"/>
        </w:rPr>
        <w:t>, Update e Delete</w:t>
      </w:r>
      <w:r w:rsidRPr="002A3554">
        <w:rPr>
          <w:color w:val="0070C0"/>
          <w:lang w:val="pt-BR"/>
        </w:rPr>
        <w:t>) é um estereótipo a ser usado para casos de uso que envolverem as operações padrão:  criar, ler, atualizar e deletar.</w:t>
      </w:r>
    </w:p>
    <w:p w14:paraId="68ED6FB3" w14:textId="77777777" w:rsidR="006515B7" w:rsidRPr="002A3554" w:rsidRDefault="006515B7" w:rsidP="006515B7">
      <w:pPr>
        <w:autoSpaceDE w:val="0"/>
        <w:autoSpaceDN w:val="0"/>
        <w:adjustRightInd w:val="0"/>
        <w:spacing w:line="240" w:lineRule="auto"/>
        <w:jc w:val="both"/>
        <w:textAlignment w:val="baseline"/>
        <w:rPr>
          <w:color w:val="0070C0"/>
          <w:lang w:val="pt-BR"/>
        </w:rPr>
      </w:pPr>
      <w:r w:rsidRPr="002A3554">
        <w:rPr>
          <w:color w:val="0070C0"/>
          <w:lang w:val="pt-BR"/>
        </w:rPr>
        <w:t>- A abreviatura “</w:t>
      </w:r>
      <w:proofErr w:type="spellStart"/>
      <w:r w:rsidRPr="002A3554">
        <w:rPr>
          <w:color w:val="0070C0"/>
          <w:lang w:val="pt-BR"/>
        </w:rPr>
        <w:t>rel</w:t>
      </w:r>
      <w:proofErr w:type="spellEnd"/>
      <w:r w:rsidRPr="002A3554">
        <w:rPr>
          <w:color w:val="0070C0"/>
          <w:lang w:val="pt-BR"/>
        </w:rPr>
        <w:t>” é um estereótipo a ser usado para casos de uso que se referem a relatórios.</w:t>
      </w:r>
    </w:p>
    <w:p w14:paraId="77E30542" w14:textId="77777777" w:rsidR="006515B7" w:rsidRPr="006515B7" w:rsidRDefault="006515B7" w:rsidP="006515B7">
      <w:pPr>
        <w:jc w:val="center"/>
        <w:rPr>
          <w:color w:val="C00000"/>
          <w:sz w:val="28"/>
          <w:szCs w:val="28"/>
          <w:lang w:val="pt-BR"/>
        </w:rPr>
      </w:pPr>
    </w:p>
    <w:p w14:paraId="5B4DB002" w14:textId="77777777" w:rsidR="00E7645F" w:rsidRDefault="00E7645F" w:rsidP="00E7645F">
      <w:pPr>
        <w:jc w:val="center"/>
        <w:rPr>
          <w:sz w:val="28"/>
          <w:szCs w:val="28"/>
        </w:rPr>
      </w:pPr>
    </w:p>
    <w:p w14:paraId="4E662075" w14:textId="302C708C" w:rsidR="00E7645F" w:rsidRPr="002A3554" w:rsidRDefault="00175697" w:rsidP="00E7645F">
      <w:pPr>
        <w:rPr>
          <w:color w:val="0070C0"/>
          <w:sz w:val="24"/>
          <w:szCs w:val="24"/>
          <w:lang w:val="pt-BR"/>
        </w:rPr>
      </w:pPr>
      <w:r>
        <w:rPr>
          <w:b/>
          <w:noProof/>
          <w:sz w:val="24"/>
          <w:szCs w:val="24"/>
          <w:lang w:val="pt-BR"/>
        </w:rPr>
        <w:lastRenderedPageBreak/>
        <w:drawing>
          <wp:inline distT="0" distB="0" distL="0" distR="0" wp14:anchorId="130369C5" wp14:editId="55D6E56D">
            <wp:extent cx="5939790" cy="4079240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AEC">
        <w:rPr>
          <w:b/>
          <w:sz w:val="24"/>
          <w:szCs w:val="24"/>
          <w:lang w:val="pt-BR"/>
        </w:rPr>
        <w:br w:type="page"/>
      </w:r>
      <w:r w:rsidR="006515B7" w:rsidRPr="006515B7">
        <w:rPr>
          <w:b/>
          <w:sz w:val="24"/>
          <w:szCs w:val="24"/>
          <w:lang w:val="pt-BR"/>
        </w:rPr>
        <w:lastRenderedPageBreak/>
        <w:t>4.1</w:t>
      </w:r>
      <w:r w:rsidR="00E7645F" w:rsidRPr="006515B7">
        <w:rPr>
          <w:b/>
          <w:sz w:val="24"/>
          <w:szCs w:val="24"/>
          <w:lang w:val="pt-BR"/>
        </w:rPr>
        <w:t xml:space="preserve"> Expansão dos Casos de Uso</w:t>
      </w:r>
      <w:r w:rsidR="00BE2769" w:rsidRPr="00BE2769">
        <w:rPr>
          <w:color w:val="FF0000"/>
          <w:lang w:val="pt-BR"/>
        </w:rPr>
        <w:t xml:space="preserve"> </w:t>
      </w:r>
      <w:r w:rsidR="002A3554" w:rsidRPr="002A3554">
        <w:rPr>
          <w:color w:val="0070C0"/>
          <w:lang w:val="pt-BR"/>
        </w:rPr>
        <w:t>&lt;</w:t>
      </w:r>
      <w:r w:rsidR="00BE2769" w:rsidRPr="002A3554">
        <w:rPr>
          <w:color w:val="0070C0"/>
          <w:lang w:val="pt-BR"/>
        </w:rPr>
        <w:t>realizar a expansão dos casos de uso, conforme necessário, de acordo com a finalidade para a criação desse artefato</w:t>
      </w:r>
      <w:r w:rsidR="002A3554">
        <w:rPr>
          <w:color w:val="0070C0"/>
          <w:lang w:val="pt-BR"/>
        </w:rPr>
        <w:t>&gt;</w:t>
      </w:r>
    </w:p>
    <w:p w14:paraId="3EF7F947" w14:textId="77777777" w:rsidR="00E7645F" w:rsidRPr="00E7645F" w:rsidRDefault="00E7645F" w:rsidP="00E7645F">
      <w:pPr>
        <w:jc w:val="center"/>
        <w:rPr>
          <w:color w:val="E36C0A"/>
          <w:sz w:val="28"/>
          <w:szCs w:val="28"/>
          <w:lang w:val="pt-BR"/>
        </w:rPr>
      </w:pPr>
    </w:p>
    <w:p w14:paraId="4A22EB4A" w14:textId="77777777" w:rsidR="00E7645F" w:rsidRPr="00E7645F" w:rsidRDefault="00E7645F" w:rsidP="00E7645F">
      <w:pPr>
        <w:jc w:val="both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E7645F" w:rsidRPr="00E7645F" w14:paraId="66B9D4E4" w14:textId="77777777" w:rsidTr="00E7645F">
        <w:tc>
          <w:tcPr>
            <w:tcW w:w="9576" w:type="dxa"/>
          </w:tcPr>
          <w:p w14:paraId="38A94F33" w14:textId="77777777" w:rsidR="00E7645F" w:rsidRPr="00E7645F" w:rsidRDefault="00E7645F" w:rsidP="00964346">
            <w:pPr>
              <w:rPr>
                <w:b/>
                <w:szCs w:val="28"/>
                <w:lang w:val="pt-BR"/>
              </w:rPr>
            </w:pPr>
            <w:r w:rsidRPr="00E7645F">
              <w:rPr>
                <w:b/>
                <w:szCs w:val="28"/>
                <w:lang w:val="pt-BR"/>
              </w:rPr>
              <w:t xml:space="preserve">Caso de Uso: </w:t>
            </w:r>
            <w:r w:rsidRPr="00E7645F">
              <w:rPr>
                <w:b/>
                <w:color w:val="0070C0"/>
                <w:szCs w:val="28"/>
                <w:lang w:val="pt-BR"/>
              </w:rPr>
              <w:t>Gerar matrícula</w:t>
            </w:r>
          </w:p>
          <w:p w14:paraId="52501EC9" w14:textId="77777777" w:rsidR="00E7645F" w:rsidRPr="00E7645F" w:rsidRDefault="00E7645F" w:rsidP="00964346">
            <w:pPr>
              <w:rPr>
                <w:b/>
                <w:szCs w:val="28"/>
                <w:lang w:val="pt-BR"/>
              </w:rPr>
            </w:pPr>
          </w:p>
        </w:tc>
      </w:tr>
      <w:tr w:rsidR="00E7645F" w:rsidRPr="00E7645F" w14:paraId="3EADF73C" w14:textId="77777777" w:rsidTr="00E7645F">
        <w:tc>
          <w:tcPr>
            <w:tcW w:w="9576" w:type="dxa"/>
          </w:tcPr>
          <w:p w14:paraId="022920CC" w14:textId="77777777" w:rsidR="00E7645F" w:rsidRPr="00E7645F" w:rsidRDefault="00E7645F" w:rsidP="00964346">
            <w:pPr>
              <w:rPr>
                <w:b/>
                <w:szCs w:val="28"/>
              </w:rPr>
            </w:pPr>
            <w:proofErr w:type="spellStart"/>
            <w:r w:rsidRPr="00E7645F">
              <w:rPr>
                <w:b/>
                <w:szCs w:val="28"/>
              </w:rPr>
              <w:t>Atores</w:t>
            </w:r>
            <w:proofErr w:type="spellEnd"/>
            <w:r w:rsidRPr="00E7645F">
              <w:rPr>
                <w:b/>
                <w:szCs w:val="28"/>
              </w:rPr>
              <w:t xml:space="preserve">: </w:t>
            </w:r>
            <w:proofErr w:type="spellStart"/>
            <w:r w:rsidRPr="00E7645F">
              <w:rPr>
                <w:b/>
                <w:color w:val="0070C0"/>
                <w:szCs w:val="28"/>
              </w:rPr>
              <w:t>Cliente</w:t>
            </w:r>
            <w:proofErr w:type="spellEnd"/>
            <w:r w:rsidRPr="00E7645F">
              <w:rPr>
                <w:b/>
                <w:color w:val="0070C0"/>
                <w:szCs w:val="28"/>
              </w:rPr>
              <w:t xml:space="preserve">, </w:t>
            </w:r>
            <w:proofErr w:type="spellStart"/>
            <w:r w:rsidRPr="00E7645F">
              <w:rPr>
                <w:b/>
                <w:color w:val="0070C0"/>
                <w:szCs w:val="28"/>
              </w:rPr>
              <w:t>atendente</w:t>
            </w:r>
            <w:proofErr w:type="spellEnd"/>
            <w:r w:rsidRPr="00E7645F">
              <w:rPr>
                <w:b/>
                <w:color w:val="0070C0"/>
                <w:szCs w:val="28"/>
              </w:rPr>
              <w:t>.</w:t>
            </w:r>
          </w:p>
          <w:p w14:paraId="7EDBF026" w14:textId="77777777" w:rsidR="00E7645F" w:rsidRPr="00E7645F" w:rsidRDefault="00E7645F" w:rsidP="00964346">
            <w:pPr>
              <w:rPr>
                <w:b/>
                <w:szCs w:val="28"/>
              </w:rPr>
            </w:pPr>
          </w:p>
          <w:p w14:paraId="5698CAEE" w14:textId="77777777" w:rsidR="00E7645F" w:rsidRPr="00E7645F" w:rsidRDefault="00E7645F" w:rsidP="00964346">
            <w:pPr>
              <w:rPr>
                <w:b/>
                <w:szCs w:val="28"/>
              </w:rPr>
            </w:pPr>
          </w:p>
        </w:tc>
      </w:tr>
      <w:tr w:rsidR="00E7645F" w:rsidRPr="00E7645F" w14:paraId="4254B0EE" w14:textId="77777777" w:rsidTr="00E7645F">
        <w:tc>
          <w:tcPr>
            <w:tcW w:w="9576" w:type="dxa"/>
          </w:tcPr>
          <w:p w14:paraId="32F28C6B" w14:textId="77777777" w:rsidR="00E7645F" w:rsidRPr="00E7645F" w:rsidRDefault="00E7645F" w:rsidP="00964346">
            <w:pPr>
              <w:rPr>
                <w:b/>
                <w:color w:val="0070C0"/>
                <w:szCs w:val="28"/>
                <w:lang w:val="pt-BR"/>
              </w:rPr>
            </w:pPr>
            <w:r w:rsidRPr="00E7645F">
              <w:rPr>
                <w:b/>
                <w:szCs w:val="28"/>
                <w:lang w:val="pt-BR"/>
              </w:rPr>
              <w:t xml:space="preserve">Precondições: </w:t>
            </w:r>
            <w:r w:rsidRPr="00E7645F">
              <w:rPr>
                <w:b/>
                <w:color w:val="0070C0"/>
                <w:szCs w:val="28"/>
                <w:lang w:val="pt-BR"/>
              </w:rPr>
              <w:t>O aluno deverá estar cadastrado no sistema, bem como as atividades/horários que ele possa realizar.</w:t>
            </w:r>
          </w:p>
          <w:p w14:paraId="1E01B3A0" w14:textId="77777777" w:rsidR="00E7645F" w:rsidRPr="00E7645F" w:rsidRDefault="00E7645F" w:rsidP="00964346">
            <w:pPr>
              <w:rPr>
                <w:b/>
                <w:szCs w:val="28"/>
                <w:lang w:val="pt-BR"/>
              </w:rPr>
            </w:pPr>
          </w:p>
        </w:tc>
      </w:tr>
      <w:tr w:rsidR="00E7645F" w:rsidRPr="00E7645F" w14:paraId="679C7D57" w14:textId="77777777" w:rsidTr="00E7645F">
        <w:tc>
          <w:tcPr>
            <w:tcW w:w="9576" w:type="dxa"/>
          </w:tcPr>
          <w:p w14:paraId="46146FF4" w14:textId="77777777" w:rsidR="00E7645F" w:rsidRPr="00E7645F" w:rsidRDefault="00E7645F" w:rsidP="00964346">
            <w:pPr>
              <w:rPr>
                <w:b/>
                <w:szCs w:val="28"/>
                <w:lang w:val="pt-BR"/>
              </w:rPr>
            </w:pPr>
            <w:r w:rsidRPr="00E7645F">
              <w:rPr>
                <w:b/>
                <w:szCs w:val="28"/>
                <w:lang w:val="pt-BR"/>
              </w:rPr>
              <w:t xml:space="preserve">Pós-condições: </w:t>
            </w:r>
            <w:r w:rsidRPr="00E7645F">
              <w:rPr>
                <w:b/>
                <w:color w:val="0070C0"/>
                <w:szCs w:val="28"/>
                <w:lang w:val="pt-BR"/>
              </w:rPr>
              <w:t>Aluno matriculado em uma ou mais atividades físicas.</w:t>
            </w:r>
            <w:r w:rsidR="006515B7">
              <w:rPr>
                <w:b/>
                <w:color w:val="0070C0"/>
                <w:szCs w:val="28"/>
                <w:lang w:val="pt-BR"/>
              </w:rPr>
              <w:t xml:space="preserve"> Matrícula cancelada.</w:t>
            </w:r>
          </w:p>
          <w:p w14:paraId="1917C726" w14:textId="77777777" w:rsidR="00E7645F" w:rsidRPr="00E7645F" w:rsidRDefault="00E7645F" w:rsidP="00964346">
            <w:pPr>
              <w:rPr>
                <w:b/>
                <w:szCs w:val="28"/>
                <w:lang w:val="pt-BR"/>
              </w:rPr>
            </w:pPr>
          </w:p>
          <w:p w14:paraId="403FB8AC" w14:textId="77777777" w:rsidR="00E7645F" w:rsidRPr="00E7645F" w:rsidRDefault="00E7645F" w:rsidP="00964346">
            <w:pPr>
              <w:rPr>
                <w:b/>
                <w:szCs w:val="28"/>
                <w:lang w:val="pt-BR"/>
              </w:rPr>
            </w:pPr>
          </w:p>
        </w:tc>
      </w:tr>
      <w:tr w:rsidR="00E7645F" w:rsidRPr="00E7645F" w14:paraId="6920C9A5" w14:textId="77777777" w:rsidTr="00E7645F">
        <w:tc>
          <w:tcPr>
            <w:tcW w:w="9576" w:type="dxa"/>
          </w:tcPr>
          <w:p w14:paraId="79817128" w14:textId="77777777" w:rsidR="00E7645F" w:rsidRPr="00E7645F" w:rsidRDefault="00E7645F" w:rsidP="00964346">
            <w:pPr>
              <w:rPr>
                <w:b/>
                <w:szCs w:val="28"/>
                <w:lang w:val="pt-BR"/>
              </w:rPr>
            </w:pPr>
            <w:r w:rsidRPr="00E7645F">
              <w:rPr>
                <w:b/>
                <w:szCs w:val="28"/>
                <w:lang w:val="pt-BR"/>
              </w:rPr>
              <w:t xml:space="preserve">Sequência típica de eventos (Fluxo Principal): </w:t>
            </w:r>
          </w:p>
          <w:p w14:paraId="75DF03B7" w14:textId="77777777" w:rsidR="00E7645F" w:rsidRDefault="00E7645F" w:rsidP="00964346">
            <w:pPr>
              <w:rPr>
                <w:b/>
                <w:szCs w:val="28"/>
                <w:lang w:val="pt-BR"/>
              </w:rPr>
            </w:pPr>
          </w:p>
          <w:p w14:paraId="079E6ACF" w14:textId="77777777" w:rsidR="006515B7" w:rsidRPr="006515B7" w:rsidRDefault="006515B7" w:rsidP="00964346">
            <w:pPr>
              <w:rPr>
                <w:color w:val="0070C0"/>
                <w:szCs w:val="28"/>
                <w:lang w:val="pt-BR"/>
              </w:rPr>
            </w:pPr>
            <w:r w:rsidRPr="006515B7">
              <w:rPr>
                <w:color w:val="0070C0"/>
                <w:szCs w:val="28"/>
                <w:lang w:val="pt-BR"/>
              </w:rPr>
              <w:t>Esse caso de uso inicia quando:</w:t>
            </w:r>
          </w:p>
          <w:p w14:paraId="63744D41" w14:textId="77777777" w:rsidR="00E7645F" w:rsidRPr="00E7645F" w:rsidRDefault="006515B7" w:rsidP="00E7645F">
            <w:pPr>
              <w:widowControl/>
              <w:numPr>
                <w:ilvl w:val="0"/>
                <w:numId w:val="7"/>
              </w:numPr>
              <w:spacing w:line="240" w:lineRule="auto"/>
              <w:rPr>
                <w:color w:val="0070C0"/>
                <w:szCs w:val="28"/>
                <w:lang w:val="pt-BR"/>
              </w:rPr>
            </w:pPr>
            <w:r>
              <w:rPr>
                <w:color w:val="0070C0"/>
                <w:szCs w:val="28"/>
                <w:lang w:val="pt-BR"/>
              </w:rPr>
              <w:t>[IN] O</w:t>
            </w:r>
            <w:r w:rsidR="00E7645F" w:rsidRPr="00E7645F">
              <w:rPr>
                <w:color w:val="0070C0"/>
                <w:szCs w:val="28"/>
                <w:lang w:val="pt-BR"/>
              </w:rPr>
              <w:t xml:space="preserve"> cliente solicita matrícula e informa sua identificação. </w:t>
            </w:r>
          </w:p>
          <w:p w14:paraId="7FC4B071" w14:textId="77777777" w:rsidR="00E7645F" w:rsidRPr="00E7645F" w:rsidRDefault="006515B7" w:rsidP="00E7645F">
            <w:pPr>
              <w:widowControl/>
              <w:numPr>
                <w:ilvl w:val="0"/>
                <w:numId w:val="7"/>
              </w:numPr>
              <w:spacing w:line="240" w:lineRule="auto"/>
              <w:rPr>
                <w:color w:val="0070C0"/>
                <w:szCs w:val="28"/>
                <w:lang w:val="pt-BR"/>
              </w:rPr>
            </w:pPr>
            <w:r>
              <w:rPr>
                <w:color w:val="0070C0"/>
                <w:szCs w:val="28"/>
                <w:lang w:val="pt-BR"/>
              </w:rPr>
              <w:t xml:space="preserve">[IN] </w:t>
            </w:r>
            <w:r w:rsidR="00E7645F" w:rsidRPr="00E7645F">
              <w:rPr>
                <w:color w:val="0070C0"/>
                <w:szCs w:val="28"/>
                <w:lang w:val="pt-BR"/>
              </w:rPr>
              <w:t>O cliente informa as atividades físicas e os dias/horários em que deseja realizá-las.</w:t>
            </w:r>
          </w:p>
          <w:p w14:paraId="37B1EC97" w14:textId="77777777" w:rsidR="00E7645F" w:rsidRPr="00E7645F" w:rsidRDefault="006515B7" w:rsidP="00E7645F">
            <w:pPr>
              <w:widowControl/>
              <w:numPr>
                <w:ilvl w:val="0"/>
                <w:numId w:val="7"/>
              </w:numPr>
              <w:spacing w:line="240" w:lineRule="auto"/>
              <w:rPr>
                <w:color w:val="0070C0"/>
                <w:szCs w:val="28"/>
                <w:lang w:val="pt-BR"/>
              </w:rPr>
            </w:pPr>
            <w:r>
              <w:rPr>
                <w:color w:val="0070C0"/>
                <w:szCs w:val="28"/>
                <w:lang w:val="pt-BR"/>
              </w:rPr>
              <w:t xml:space="preserve">[IN] </w:t>
            </w:r>
            <w:r w:rsidR="00E7645F" w:rsidRPr="00E7645F">
              <w:rPr>
                <w:color w:val="0070C0"/>
                <w:szCs w:val="28"/>
                <w:lang w:val="pt-BR"/>
              </w:rPr>
              <w:t xml:space="preserve">O cliente </w:t>
            </w:r>
            <w:r w:rsidR="00E7645F" w:rsidRPr="00E7645F">
              <w:rPr>
                <w:color w:val="0070C0"/>
                <w:lang w:val="pt-BR"/>
              </w:rPr>
              <w:t>escolhe e informa uma das três datas possíveis para o vencimento (10, 20 ou 30 de cada mês) da mensalidade.</w:t>
            </w:r>
          </w:p>
          <w:p w14:paraId="3FCE3B57" w14:textId="77777777" w:rsidR="00E7645F" w:rsidRPr="00E7645F" w:rsidRDefault="006515B7" w:rsidP="00E7645F">
            <w:pPr>
              <w:widowControl/>
              <w:numPr>
                <w:ilvl w:val="0"/>
                <w:numId w:val="7"/>
              </w:numPr>
              <w:spacing w:line="240" w:lineRule="auto"/>
              <w:rPr>
                <w:color w:val="0070C0"/>
                <w:szCs w:val="28"/>
                <w:lang w:val="pt-BR"/>
              </w:rPr>
            </w:pPr>
            <w:r>
              <w:rPr>
                <w:color w:val="0070C0"/>
                <w:lang w:val="pt-BR"/>
              </w:rPr>
              <w:t xml:space="preserve">[OUT] </w:t>
            </w:r>
            <w:r w:rsidR="00E7645F" w:rsidRPr="00E7645F">
              <w:rPr>
                <w:color w:val="0070C0"/>
                <w:lang w:val="pt-BR"/>
              </w:rPr>
              <w:t>O sistema gera uma cobrança da taxa de matrícula ao cliente.</w:t>
            </w:r>
          </w:p>
          <w:p w14:paraId="65C75451" w14:textId="77777777" w:rsidR="00E7645F" w:rsidRPr="00E7645F" w:rsidRDefault="006515B7" w:rsidP="00E7645F">
            <w:pPr>
              <w:widowControl/>
              <w:numPr>
                <w:ilvl w:val="0"/>
                <w:numId w:val="7"/>
              </w:numPr>
              <w:spacing w:line="240" w:lineRule="auto"/>
              <w:rPr>
                <w:color w:val="0070C0"/>
                <w:szCs w:val="28"/>
                <w:lang w:val="pt-BR"/>
              </w:rPr>
            </w:pPr>
            <w:r>
              <w:rPr>
                <w:color w:val="0070C0"/>
                <w:szCs w:val="28"/>
                <w:lang w:val="pt-BR"/>
              </w:rPr>
              <w:t xml:space="preserve">[OUT] </w:t>
            </w:r>
            <w:r w:rsidR="00E7645F" w:rsidRPr="00E7645F">
              <w:rPr>
                <w:color w:val="0070C0"/>
                <w:szCs w:val="28"/>
                <w:lang w:val="pt-BR"/>
              </w:rPr>
              <w:t>O sistema confirma a matrícula.</w:t>
            </w:r>
          </w:p>
          <w:p w14:paraId="2AFA8DDB" w14:textId="77777777" w:rsidR="00E7645F" w:rsidRPr="00E7645F" w:rsidRDefault="00E7645F" w:rsidP="00964346">
            <w:pPr>
              <w:rPr>
                <w:b/>
                <w:szCs w:val="28"/>
                <w:lang w:val="pt-BR"/>
              </w:rPr>
            </w:pPr>
          </w:p>
        </w:tc>
      </w:tr>
      <w:tr w:rsidR="00E7645F" w:rsidRPr="00E7645F" w14:paraId="097802D5" w14:textId="77777777" w:rsidTr="00E7645F">
        <w:tc>
          <w:tcPr>
            <w:tcW w:w="9576" w:type="dxa"/>
          </w:tcPr>
          <w:p w14:paraId="29E4BCE6" w14:textId="77777777" w:rsidR="00E7645F" w:rsidRPr="00E7645F" w:rsidRDefault="00E7645F" w:rsidP="00964346">
            <w:pPr>
              <w:rPr>
                <w:b/>
                <w:color w:val="0070C0"/>
                <w:szCs w:val="28"/>
                <w:lang w:val="pt-BR"/>
              </w:rPr>
            </w:pPr>
            <w:r w:rsidRPr="00E7645F">
              <w:rPr>
                <w:b/>
                <w:szCs w:val="28"/>
                <w:lang w:val="pt-BR"/>
              </w:rPr>
              <w:t>Tratamento de Exceções e Variantes:</w:t>
            </w:r>
            <w:r w:rsidRPr="00E7645F">
              <w:rPr>
                <w:b/>
                <w:color w:val="0070C0"/>
                <w:szCs w:val="28"/>
                <w:lang w:val="pt-BR"/>
              </w:rPr>
              <w:t xml:space="preserve"> </w:t>
            </w:r>
          </w:p>
          <w:p w14:paraId="472F83FE" w14:textId="77777777" w:rsidR="00E7645F" w:rsidRPr="00E7645F" w:rsidRDefault="00E7645F" w:rsidP="00964346">
            <w:pPr>
              <w:rPr>
                <w:b/>
                <w:color w:val="0070C0"/>
                <w:szCs w:val="28"/>
                <w:lang w:val="pt-BR"/>
              </w:rPr>
            </w:pPr>
            <w:r w:rsidRPr="00E7645F">
              <w:rPr>
                <w:b/>
                <w:color w:val="0070C0"/>
                <w:szCs w:val="28"/>
                <w:lang w:val="pt-BR"/>
              </w:rPr>
              <w:t>Exceção 1a: Dados cadastrais inválidos ou inexistentes.</w:t>
            </w:r>
          </w:p>
          <w:p w14:paraId="04E78935" w14:textId="77777777" w:rsidR="00E7645F" w:rsidRPr="00E7645F" w:rsidRDefault="006515B7" w:rsidP="00964346">
            <w:pPr>
              <w:rPr>
                <w:color w:val="0070C0"/>
                <w:szCs w:val="28"/>
                <w:lang w:val="pt-BR"/>
              </w:rPr>
            </w:pPr>
            <w:r>
              <w:rPr>
                <w:color w:val="0070C0"/>
                <w:szCs w:val="28"/>
                <w:lang w:val="pt-BR"/>
              </w:rPr>
              <w:t xml:space="preserve">                     1a.1 </w:t>
            </w:r>
            <w:r w:rsidR="00F55CEA">
              <w:rPr>
                <w:color w:val="0070C0"/>
                <w:szCs w:val="28"/>
                <w:lang w:val="pt-BR"/>
              </w:rPr>
              <w:t>[</w:t>
            </w:r>
            <w:proofErr w:type="gramStart"/>
            <w:r w:rsidR="00F55CEA">
              <w:rPr>
                <w:color w:val="0070C0"/>
                <w:szCs w:val="28"/>
                <w:lang w:val="pt-BR"/>
              </w:rPr>
              <w:t>IN[</w:t>
            </w:r>
            <w:proofErr w:type="gramEnd"/>
            <w:r w:rsidR="00F55CEA">
              <w:rPr>
                <w:color w:val="0070C0"/>
                <w:szCs w:val="28"/>
                <w:lang w:val="pt-BR"/>
              </w:rPr>
              <w:t xml:space="preserve">] </w:t>
            </w:r>
            <w:r w:rsidR="00E7645F" w:rsidRPr="00E7645F">
              <w:rPr>
                <w:color w:val="0070C0"/>
                <w:szCs w:val="28"/>
                <w:lang w:val="pt-BR"/>
              </w:rPr>
              <w:t>O cliente informa seus dados cadastrais.</w:t>
            </w:r>
          </w:p>
          <w:p w14:paraId="4187793D" w14:textId="77777777" w:rsidR="00E7645F" w:rsidRPr="00E7645F" w:rsidRDefault="006515B7" w:rsidP="00964346">
            <w:pPr>
              <w:rPr>
                <w:szCs w:val="28"/>
                <w:lang w:val="pt-BR"/>
              </w:rPr>
            </w:pPr>
            <w:r>
              <w:rPr>
                <w:color w:val="0070C0"/>
                <w:szCs w:val="28"/>
                <w:lang w:val="pt-BR"/>
              </w:rPr>
              <w:t xml:space="preserve">                     1a.2 </w:t>
            </w:r>
            <w:r w:rsidR="00F55CEA">
              <w:rPr>
                <w:color w:val="0070C0"/>
                <w:szCs w:val="28"/>
                <w:lang w:val="pt-BR"/>
              </w:rPr>
              <w:t>[OUT] O sistema confirma o cadastro e r</w:t>
            </w:r>
            <w:r w:rsidR="00E7645F" w:rsidRPr="00E7645F">
              <w:rPr>
                <w:color w:val="0070C0"/>
                <w:szCs w:val="28"/>
                <w:lang w:val="pt-BR"/>
              </w:rPr>
              <w:t>etorna ao passo 1.</w:t>
            </w:r>
          </w:p>
          <w:p w14:paraId="054301D7" w14:textId="77777777" w:rsidR="00E7645F" w:rsidRPr="00E7645F" w:rsidRDefault="00E7645F" w:rsidP="00964346">
            <w:pPr>
              <w:rPr>
                <w:b/>
                <w:szCs w:val="28"/>
                <w:lang w:val="pt-BR"/>
              </w:rPr>
            </w:pPr>
          </w:p>
          <w:p w14:paraId="76AA3F10" w14:textId="77777777" w:rsidR="00E7645F" w:rsidRPr="00E7645F" w:rsidRDefault="00E7645F" w:rsidP="00964346">
            <w:pPr>
              <w:rPr>
                <w:b/>
                <w:color w:val="0070C0"/>
                <w:szCs w:val="28"/>
                <w:lang w:val="pt-BR"/>
              </w:rPr>
            </w:pPr>
            <w:r w:rsidRPr="00E7645F">
              <w:rPr>
                <w:b/>
                <w:color w:val="0070C0"/>
                <w:szCs w:val="28"/>
                <w:lang w:val="pt-BR"/>
              </w:rPr>
              <w:t>Exceção 2a: Indisponibilidade de vagas/horários da atividade informada</w:t>
            </w:r>
          </w:p>
          <w:p w14:paraId="7C423E39" w14:textId="77777777" w:rsidR="006515B7" w:rsidRDefault="00E7645F" w:rsidP="00964346">
            <w:pPr>
              <w:rPr>
                <w:color w:val="0070C0"/>
                <w:szCs w:val="28"/>
                <w:lang w:val="pt-BR"/>
              </w:rPr>
            </w:pPr>
            <w:r w:rsidRPr="00E7645F">
              <w:rPr>
                <w:color w:val="0070C0"/>
                <w:szCs w:val="28"/>
                <w:lang w:val="pt-BR"/>
              </w:rPr>
              <w:t xml:space="preserve">Variante 2a.1: </w:t>
            </w:r>
            <w:r w:rsidR="006515B7">
              <w:rPr>
                <w:color w:val="0070C0"/>
                <w:szCs w:val="28"/>
                <w:lang w:val="pt-BR"/>
              </w:rPr>
              <w:t>Outra atividade é informada.</w:t>
            </w:r>
          </w:p>
          <w:p w14:paraId="145A02D3" w14:textId="77777777" w:rsidR="00F55CEA" w:rsidRDefault="006515B7" w:rsidP="00964346">
            <w:pPr>
              <w:rPr>
                <w:color w:val="0070C0"/>
                <w:szCs w:val="28"/>
                <w:lang w:val="pt-BR"/>
              </w:rPr>
            </w:pPr>
            <w:r>
              <w:rPr>
                <w:color w:val="0070C0"/>
                <w:szCs w:val="28"/>
                <w:lang w:val="pt-BR"/>
              </w:rPr>
              <w:t xml:space="preserve">                       2a.1.1 </w:t>
            </w:r>
            <w:r w:rsidR="00F55CEA">
              <w:rPr>
                <w:color w:val="0070C0"/>
                <w:szCs w:val="28"/>
                <w:lang w:val="pt-BR"/>
              </w:rPr>
              <w:t xml:space="preserve">[IN] </w:t>
            </w:r>
            <w:r w:rsidR="00E7645F" w:rsidRPr="00E7645F">
              <w:rPr>
                <w:color w:val="0070C0"/>
                <w:szCs w:val="28"/>
                <w:lang w:val="pt-BR"/>
              </w:rPr>
              <w:t>O cliente informa outra atividade ou horário em que haja disponibilidade</w:t>
            </w:r>
            <w:r w:rsidR="00F55CEA">
              <w:rPr>
                <w:color w:val="0070C0"/>
                <w:szCs w:val="28"/>
                <w:lang w:val="pt-BR"/>
              </w:rPr>
              <w:t xml:space="preserve"> e retor</w:t>
            </w:r>
            <w:r w:rsidR="00E7645F" w:rsidRPr="00E7645F">
              <w:rPr>
                <w:color w:val="0070C0"/>
                <w:szCs w:val="28"/>
                <w:lang w:val="pt-BR"/>
              </w:rPr>
              <w:t xml:space="preserve">na ao </w:t>
            </w:r>
            <w:r w:rsidR="00F55CEA">
              <w:rPr>
                <w:color w:val="0070C0"/>
                <w:szCs w:val="28"/>
                <w:lang w:val="pt-BR"/>
              </w:rPr>
              <w:t xml:space="preserve">   </w:t>
            </w:r>
          </w:p>
          <w:p w14:paraId="5C2B24B4" w14:textId="77777777" w:rsidR="00E7645F" w:rsidRPr="00E7645F" w:rsidRDefault="00F55CEA" w:rsidP="00964346">
            <w:pPr>
              <w:rPr>
                <w:color w:val="0070C0"/>
                <w:szCs w:val="28"/>
                <w:lang w:val="pt-BR"/>
              </w:rPr>
            </w:pPr>
            <w:r>
              <w:rPr>
                <w:color w:val="0070C0"/>
                <w:szCs w:val="28"/>
                <w:lang w:val="pt-BR"/>
              </w:rPr>
              <w:t xml:space="preserve">                                          </w:t>
            </w:r>
            <w:r w:rsidR="00E7645F" w:rsidRPr="00E7645F">
              <w:rPr>
                <w:color w:val="0070C0"/>
                <w:szCs w:val="28"/>
                <w:lang w:val="pt-BR"/>
              </w:rPr>
              <w:t>passo 3.</w:t>
            </w:r>
          </w:p>
          <w:p w14:paraId="7E2BF53D" w14:textId="77777777" w:rsidR="00E7645F" w:rsidRPr="00E7645F" w:rsidRDefault="00E7645F" w:rsidP="00964346">
            <w:pPr>
              <w:rPr>
                <w:color w:val="0070C0"/>
                <w:szCs w:val="28"/>
                <w:lang w:val="pt-BR"/>
              </w:rPr>
            </w:pPr>
          </w:p>
          <w:p w14:paraId="776C1BEB" w14:textId="77777777" w:rsidR="00E7645F" w:rsidRPr="00E7645F" w:rsidRDefault="00E7645F" w:rsidP="00E7645F">
            <w:pPr>
              <w:rPr>
                <w:b/>
                <w:szCs w:val="28"/>
                <w:lang w:val="pt-BR"/>
              </w:rPr>
            </w:pPr>
            <w:r w:rsidRPr="00E7645F">
              <w:rPr>
                <w:color w:val="0070C0"/>
                <w:szCs w:val="28"/>
                <w:lang w:val="pt-BR"/>
              </w:rPr>
              <w:t>Varian</w:t>
            </w:r>
            <w:r>
              <w:rPr>
                <w:color w:val="0070C0"/>
                <w:szCs w:val="28"/>
                <w:lang w:val="pt-BR"/>
              </w:rPr>
              <w:t>te 2a.2: Finaliza o caso de uso.</w:t>
            </w:r>
          </w:p>
        </w:tc>
      </w:tr>
      <w:tr w:rsidR="00F55CEA" w:rsidRPr="00E7645F" w14:paraId="1EDB6EA2" w14:textId="77777777" w:rsidTr="00E7645F">
        <w:tc>
          <w:tcPr>
            <w:tcW w:w="9576" w:type="dxa"/>
          </w:tcPr>
          <w:p w14:paraId="5C114D9D" w14:textId="77777777" w:rsidR="00F55CEA" w:rsidRPr="00E7645F" w:rsidRDefault="00F55CEA" w:rsidP="00964346">
            <w:pPr>
              <w:rPr>
                <w:b/>
                <w:szCs w:val="28"/>
                <w:lang w:val="pt-BR"/>
              </w:rPr>
            </w:pPr>
          </w:p>
        </w:tc>
      </w:tr>
    </w:tbl>
    <w:p w14:paraId="632FF439" w14:textId="77777777" w:rsidR="00E7645F" w:rsidRPr="00E7645F" w:rsidRDefault="00E7645F" w:rsidP="00E7645F">
      <w:pPr>
        <w:rPr>
          <w:szCs w:val="28"/>
          <w:lang w:val="pt-BR"/>
        </w:rPr>
      </w:pPr>
    </w:p>
    <w:p w14:paraId="41B91176" w14:textId="77777777" w:rsidR="00E251CE" w:rsidRPr="00E251CE" w:rsidRDefault="00E251CE" w:rsidP="00E251CE">
      <w:pPr>
        <w:rPr>
          <w:lang w:val="pt-BR"/>
        </w:rPr>
      </w:pPr>
    </w:p>
    <w:p w14:paraId="73DFC523" w14:textId="77777777" w:rsidR="000D39E7" w:rsidRDefault="00813A89" w:rsidP="00813A89">
      <w:pPr>
        <w:pStyle w:val="Ttulo1"/>
        <w:numPr>
          <w:ilvl w:val="0"/>
          <w:numId w:val="11"/>
        </w:numPr>
        <w:tabs>
          <w:tab w:val="left" w:pos="284"/>
        </w:tabs>
        <w:ind w:left="0" w:firstLine="0"/>
        <w:rPr>
          <w:rStyle w:val="Forte"/>
          <w:sz w:val="24"/>
          <w:szCs w:val="24"/>
        </w:rPr>
      </w:pPr>
      <w:bookmarkStart w:id="2" w:name="_Toc256513233"/>
      <w:r>
        <w:rPr>
          <w:rStyle w:val="Forte"/>
          <w:sz w:val="24"/>
          <w:szCs w:val="24"/>
        </w:rPr>
        <w:t>M</w:t>
      </w:r>
      <w:r w:rsidR="000D39E7" w:rsidRPr="00E251CE">
        <w:rPr>
          <w:rStyle w:val="Forte"/>
          <w:sz w:val="24"/>
          <w:szCs w:val="24"/>
        </w:rPr>
        <w:t>odel</w:t>
      </w:r>
      <w:bookmarkEnd w:id="2"/>
      <w:r>
        <w:rPr>
          <w:rStyle w:val="Forte"/>
          <w:sz w:val="24"/>
          <w:szCs w:val="24"/>
        </w:rPr>
        <w:t>o Conceitual para o Sistema</w:t>
      </w:r>
    </w:p>
    <w:p w14:paraId="6A9AD7C8" w14:textId="77777777" w:rsidR="00813A89" w:rsidRPr="002A3554" w:rsidRDefault="002A3554" w:rsidP="00813A89">
      <w:pPr>
        <w:rPr>
          <w:color w:val="0070C0"/>
          <w:lang w:val="pt-BR"/>
        </w:rPr>
      </w:pPr>
      <w:r>
        <w:rPr>
          <w:color w:val="0070C0"/>
          <w:lang w:val="pt-BR"/>
        </w:rPr>
        <w:t>&lt;</w:t>
      </w:r>
      <w:r w:rsidR="006515B7" w:rsidRPr="002A3554">
        <w:rPr>
          <w:color w:val="0070C0"/>
          <w:lang w:val="pt-BR"/>
        </w:rPr>
        <w:t>Nesse item</w:t>
      </w:r>
      <w:r w:rsidR="00CD7B3B" w:rsidRPr="002A3554">
        <w:rPr>
          <w:color w:val="0070C0"/>
          <w:lang w:val="pt-BR"/>
        </w:rPr>
        <w:t xml:space="preserve"> deve ser apresentado o modelo conceitual para o sistema</w:t>
      </w:r>
      <w:r w:rsidR="002F2F39" w:rsidRPr="002A3554">
        <w:rPr>
          <w:color w:val="0070C0"/>
          <w:lang w:val="pt-BR"/>
        </w:rPr>
        <w:t xml:space="preserve"> (classes de análise)</w:t>
      </w:r>
      <w:r w:rsidR="005213A1" w:rsidRPr="002A3554">
        <w:rPr>
          <w:color w:val="0070C0"/>
          <w:lang w:val="pt-BR"/>
        </w:rPr>
        <w:t xml:space="preserve">, acompanhado de </w:t>
      </w:r>
      <w:proofErr w:type="gramStart"/>
      <w:r w:rsidR="005213A1" w:rsidRPr="002A3554">
        <w:rPr>
          <w:color w:val="0070C0"/>
          <w:lang w:val="pt-BR"/>
        </w:rPr>
        <w:t>uma pequeno relatório</w:t>
      </w:r>
      <w:proofErr w:type="gramEnd"/>
      <w:r w:rsidR="005213A1" w:rsidRPr="002A3554">
        <w:rPr>
          <w:color w:val="0070C0"/>
          <w:lang w:val="pt-BR"/>
        </w:rPr>
        <w:t xml:space="preserve"> em forma de tópicos, justificando cada um dos relacionamentos entre as classes.</w:t>
      </w:r>
      <w:r>
        <w:rPr>
          <w:color w:val="0070C0"/>
          <w:lang w:val="pt-BR"/>
        </w:rPr>
        <w:t>&gt;</w:t>
      </w:r>
    </w:p>
    <w:p w14:paraId="51550E77" w14:textId="77777777" w:rsidR="004B4772" w:rsidRPr="002A3554" w:rsidRDefault="004B4772" w:rsidP="004B4772">
      <w:pPr>
        <w:pStyle w:val="Ttulo1"/>
        <w:ind w:left="360"/>
        <w:rPr>
          <w:rStyle w:val="Forte"/>
          <w:color w:val="0070C0"/>
          <w:sz w:val="24"/>
          <w:szCs w:val="24"/>
        </w:rPr>
      </w:pPr>
    </w:p>
    <w:p w14:paraId="4718B9E8" w14:textId="77777777" w:rsidR="000D39E7" w:rsidRDefault="00813A89" w:rsidP="00813A89">
      <w:pPr>
        <w:pStyle w:val="Ttulo1"/>
        <w:numPr>
          <w:ilvl w:val="0"/>
          <w:numId w:val="11"/>
        </w:numPr>
        <w:rPr>
          <w:rStyle w:val="Forte"/>
          <w:sz w:val="24"/>
          <w:szCs w:val="24"/>
        </w:rPr>
      </w:pPr>
      <w:r w:rsidRPr="00813A89">
        <w:rPr>
          <w:rStyle w:val="Forte"/>
          <w:sz w:val="24"/>
          <w:szCs w:val="24"/>
        </w:rPr>
        <w:t>Diagramas de Interação</w:t>
      </w:r>
    </w:p>
    <w:p w14:paraId="1AA0C87C" w14:textId="77777777" w:rsidR="00813A89" w:rsidRPr="002A3554" w:rsidRDefault="002A3554" w:rsidP="00813A89">
      <w:pPr>
        <w:rPr>
          <w:color w:val="0070C0"/>
          <w:lang w:val="pt-BR"/>
        </w:rPr>
      </w:pPr>
      <w:r w:rsidRPr="002A3554">
        <w:rPr>
          <w:color w:val="0070C0"/>
          <w:lang w:val="pt-BR"/>
        </w:rPr>
        <w:t>&lt;</w:t>
      </w:r>
      <w:r w:rsidR="006515B7" w:rsidRPr="002A3554">
        <w:rPr>
          <w:color w:val="0070C0"/>
          <w:lang w:val="pt-BR"/>
        </w:rPr>
        <w:t>Nesse item</w:t>
      </w:r>
      <w:r w:rsidR="00813A89" w:rsidRPr="002A3554">
        <w:rPr>
          <w:color w:val="0070C0"/>
          <w:lang w:val="pt-BR"/>
        </w:rPr>
        <w:t xml:space="preserve"> deverão ser apresentados os diagramas de sequência para o sistema.</w:t>
      </w:r>
      <w:r w:rsidRPr="002A3554">
        <w:rPr>
          <w:color w:val="0070C0"/>
          <w:lang w:val="pt-BR"/>
        </w:rPr>
        <w:t>&gt;</w:t>
      </w:r>
    </w:p>
    <w:p w14:paraId="2537F04D" w14:textId="77777777" w:rsidR="00813A89" w:rsidRDefault="00813A89" w:rsidP="00813A89">
      <w:pPr>
        <w:pStyle w:val="PargrafodaLista"/>
        <w:spacing w:after="0" w:line="240" w:lineRule="auto"/>
        <w:jc w:val="both"/>
        <w:rPr>
          <w:rFonts w:cs="Arial"/>
          <w:sz w:val="24"/>
          <w:szCs w:val="24"/>
        </w:rPr>
      </w:pPr>
    </w:p>
    <w:p w14:paraId="6E0A76BD" w14:textId="77777777" w:rsidR="00813A89" w:rsidRDefault="00813A89" w:rsidP="00813A89">
      <w:pPr>
        <w:pStyle w:val="Ttulo1"/>
        <w:numPr>
          <w:ilvl w:val="0"/>
          <w:numId w:val="11"/>
        </w:numPr>
        <w:rPr>
          <w:rStyle w:val="Forte"/>
          <w:sz w:val="24"/>
          <w:szCs w:val="24"/>
        </w:rPr>
      </w:pPr>
      <w:r>
        <w:rPr>
          <w:rStyle w:val="Forte"/>
          <w:sz w:val="24"/>
          <w:szCs w:val="24"/>
        </w:rPr>
        <w:lastRenderedPageBreak/>
        <w:t>Diagramas de Classes para o sistema</w:t>
      </w:r>
    </w:p>
    <w:p w14:paraId="227A166A" w14:textId="77777777" w:rsidR="00CD7B3B" w:rsidRPr="002A3554" w:rsidRDefault="002A3554" w:rsidP="00CD7B3B">
      <w:pPr>
        <w:rPr>
          <w:color w:val="0070C0"/>
          <w:lang w:val="pt-BR"/>
        </w:rPr>
      </w:pPr>
      <w:r w:rsidRPr="002A3554">
        <w:rPr>
          <w:color w:val="0070C0"/>
          <w:lang w:val="pt-BR"/>
        </w:rPr>
        <w:t>&lt;</w:t>
      </w:r>
      <w:r w:rsidR="00CD7B3B" w:rsidRPr="002A3554">
        <w:rPr>
          <w:color w:val="0070C0"/>
          <w:lang w:val="pt-BR"/>
        </w:rPr>
        <w:t xml:space="preserve"> </w:t>
      </w:r>
      <w:r w:rsidR="006515B7" w:rsidRPr="002A3554">
        <w:rPr>
          <w:color w:val="0070C0"/>
          <w:lang w:val="pt-BR"/>
        </w:rPr>
        <w:t>Nesse item</w:t>
      </w:r>
      <w:r w:rsidR="00CD7B3B" w:rsidRPr="002A3554">
        <w:rPr>
          <w:color w:val="0070C0"/>
          <w:lang w:val="pt-BR"/>
        </w:rPr>
        <w:t xml:space="preserve"> deve ser apresentado o diagrama </w:t>
      </w:r>
      <w:r w:rsidR="002F2F39" w:rsidRPr="002A3554">
        <w:rPr>
          <w:color w:val="0070C0"/>
          <w:lang w:val="pt-BR"/>
        </w:rPr>
        <w:t xml:space="preserve">contendo as classes de projeto para o sistema, ou seja, o diagrama </w:t>
      </w:r>
      <w:r w:rsidR="00CD7B3B" w:rsidRPr="002A3554">
        <w:rPr>
          <w:color w:val="0070C0"/>
          <w:lang w:val="pt-BR"/>
        </w:rPr>
        <w:t>de classes</w:t>
      </w:r>
      <w:r w:rsidR="002F2F39" w:rsidRPr="002A3554">
        <w:rPr>
          <w:color w:val="0070C0"/>
          <w:lang w:val="pt-BR"/>
        </w:rPr>
        <w:t xml:space="preserve"> final.</w:t>
      </w:r>
      <w:r w:rsidRPr="002A3554">
        <w:rPr>
          <w:color w:val="0070C0"/>
          <w:lang w:val="pt-BR"/>
        </w:rPr>
        <w:t>&gt;</w:t>
      </w:r>
    </w:p>
    <w:p w14:paraId="40BAADC2" w14:textId="77777777" w:rsidR="00CD7B3B" w:rsidRDefault="00CD7B3B" w:rsidP="000D39E7">
      <w:pPr>
        <w:rPr>
          <w:color w:val="FF0000"/>
          <w:lang w:val="pt-BR"/>
        </w:rPr>
      </w:pPr>
    </w:p>
    <w:p w14:paraId="54A8CFBB" w14:textId="77777777" w:rsidR="006B5D42" w:rsidRDefault="00CB518A" w:rsidP="00CB518A">
      <w:pPr>
        <w:tabs>
          <w:tab w:val="left" w:pos="3437"/>
        </w:tabs>
        <w:rPr>
          <w:color w:val="FF0000"/>
          <w:lang w:val="pt-BR"/>
        </w:rPr>
      </w:pPr>
      <w:r>
        <w:rPr>
          <w:color w:val="FF0000"/>
          <w:lang w:val="pt-BR"/>
        </w:rPr>
        <w:tab/>
      </w:r>
    </w:p>
    <w:p w14:paraId="6B36141E" w14:textId="77777777" w:rsidR="006515B7" w:rsidRDefault="006515B7" w:rsidP="006515B7">
      <w:pPr>
        <w:rPr>
          <w:color w:val="FF0000"/>
          <w:lang w:val="pt-BR"/>
        </w:rPr>
      </w:pPr>
    </w:p>
    <w:sectPr w:rsidR="006515B7" w:rsidSect="00471599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971C5" w14:textId="77777777" w:rsidR="00BB71E7" w:rsidRDefault="00BB71E7">
      <w:pPr>
        <w:spacing w:line="240" w:lineRule="auto"/>
      </w:pPr>
      <w:r>
        <w:separator/>
      </w:r>
    </w:p>
  </w:endnote>
  <w:endnote w:type="continuationSeparator" w:id="0">
    <w:p w14:paraId="516E5C02" w14:textId="77777777" w:rsidR="00BB71E7" w:rsidRDefault="00BB71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80A7E" w14:textId="77777777" w:rsidR="00D8327F" w:rsidRDefault="00D8327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0C77224" w14:textId="77777777" w:rsidR="00D8327F" w:rsidRDefault="00D8327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8327F" w14:paraId="413DD0A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E9484A7" w14:textId="77777777" w:rsidR="00D8327F" w:rsidRDefault="00D8327F">
          <w:pPr>
            <w:ind w:right="360"/>
            <w:rPr>
              <w:lang w:val="pt-BR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B1DA34" w14:textId="146BE41C" w:rsidR="00D8327F" w:rsidRDefault="00DD6FCC">
          <w:pPr>
            <w:jc w:val="center"/>
            <w:rPr>
              <w:lang w:val="pt-BR"/>
            </w:rPr>
          </w:pPr>
          <w:r>
            <w:t>Samuel Grontoski</w:t>
          </w:r>
          <w:r w:rsidR="000D39E7">
            <w:t xml:space="preserve">, </w:t>
          </w:r>
          <w:r w:rsidR="00D8327F">
            <w:fldChar w:fldCharType="begin"/>
          </w:r>
          <w:r w:rsidR="00D8327F">
            <w:instrText xml:space="preserve"> DATE \@ "yyyy" </w:instrText>
          </w:r>
          <w:r w:rsidR="00D8327F">
            <w:fldChar w:fldCharType="separate"/>
          </w:r>
          <w:r w:rsidR="00F44C56">
            <w:rPr>
              <w:noProof/>
            </w:rPr>
            <w:t>2025</w:t>
          </w:r>
          <w:r w:rsidR="00D8327F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0CC711" w14:textId="77777777" w:rsidR="00D8327F" w:rsidRDefault="00D8327F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43C8A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7B79C19F" w14:textId="77777777" w:rsidR="00D8327F" w:rsidRDefault="00D8327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2E798" w14:textId="77777777" w:rsidR="00D8327F" w:rsidRDefault="00D8327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8A436" w14:textId="77777777" w:rsidR="00BB71E7" w:rsidRDefault="00BB71E7">
      <w:pPr>
        <w:spacing w:line="240" w:lineRule="auto"/>
      </w:pPr>
      <w:r>
        <w:separator/>
      </w:r>
    </w:p>
  </w:footnote>
  <w:footnote w:type="continuationSeparator" w:id="0">
    <w:p w14:paraId="41B77CB2" w14:textId="77777777" w:rsidR="00BB71E7" w:rsidRDefault="00BB71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A0D37" w14:textId="77777777" w:rsidR="00D8327F" w:rsidRDefault="00D8327F">
    <w:pPr>
      <w:rPr>
        <w:sz w:val="24"/>
      </w:rPr>
    </w:pPr>
  </w:p>
  <w:p w14:paraId="62F9D95C" w14:textId="77777777" w:rsidR="00D8327F" w:rsidRDefault="00D8327F">
    <w:pPr>
      <w:pBdr>
        <w:top w:val="single" w:sz="6" w:space="1" w:color="auto"/>
      </w:pBdr>
      <w:rPr>
        <w:sz w:val="24"/>
      </w:rPr>
    </w:pPr>
  </w:p>
  <w:p w14:paraId="26148B38" w14:textId="6A475655" w:rsidR="00D8327F" w:rsidRPr="00DD6FCC" w:rsidRDefault="00DD6FCC" w:rsidP="00D8327F">
    <w:pPr>
      <w:pBdr>
        <w:bottom w:val="single" w:sz="6" w:space="1" w:color="auto"/>
      </w:pBdr>
      <w:jc w:val="right"/>
      <w:rPr>
        <w:rFonts w:ascii="Arial" w:hAnsi="Arial" w:cs="Arial"/>
        <w:color w:val="000000" w:themeColor="text1"/>
        <w:sz w:val="24"/>
        <w:lang w:val="pt-BR"/>
      </w:rPr>
    </w:pPr>
    <w:r w:rsidRPr="00DD6FCC">
      <w:rPr>
        <w:rFonts w:ascii="Arial" w:hAnsi="Arial" w:cs="Arial"/>
        <w:color w:val="000000" w:themeColor="text1"/>
        <w:sz w:val="24"/>
        <w:lang w:val="pt-BR"/>
      </w:rPr>
      <w:t>Samuel Grontoski</w:t>
    </w:r>
  </w:p>
  <w:p w14:paraId="7D2DB34A" w14:textId="77777777" w:rsidR="00D8327F" w:rsidRDefault="00D8327F">
    <w:pPr>
      <w:pBdr>
        <w:bottom w:val="single" w:sz="6" w:space="1" w:color="auto"/>
      </w:pBdr>
      <w:jc w:val="right"/>
      <w:rPr>
        <w:sz w:val="24"/>
        <w:lang w:val="pt-BR"/>
      </w:rPr>
    </w:pPr>
  </w:p>
  <w:p w14:paraId="5D4416D1" w14:textId="77777777" w:rsidR="00D8327F" w:rsidRDefault="00D8327F">
    <w:pPr>
      <w:pStyle w:val="Cabealho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8327F" w14:paraId="254DC764" w14:textId="77777777">
      <w:tc>
        <w:tcPr>
          <w:tcW w:w="6379" w:type="dxa"/>
        </w:tcPr>
        <w:p w14:paraId="5F7BBDB0" w14:textId="21CF7156" w:rsidR="00D8327F" w:rsidRPr="00DD6FCC" w:rsidRDefault="00DD6FCC">
          <w:pPr>
            <w:rPr>
              <w:color w:val="000000" w:themeColor="text1"/>
              <w:lang w:val="pt-BR"/>
            </w:rPr>
          </w:pPr>
          <w:r w:rsidRPr="00DD6FCC">
            <w:rPr>
              <w:color w:val="000000" w:themeColor="text1"/>
            </w:rPr>
            <w:t xml:space="preserve">Sistema </w:t>
          </w:r>
          <w:r>
            <w:rPr>
              <w:color w:val="000000" w:themeColor="text1"/>
            </w:rPr>
            <w:t>para</w:t>
          </w:r>
          <w:r w:rsidRPr="00DD6FCC">
            <w:rPr>
              <w:color w:val="000000" w:themeColor="text1"/>
            </w:rPr>
            <w:t xml:space="preserve"> </w:t>
          </w:r>
          <w:proofErr w:type="spellStart"/>
          <w:r w:rsidRPr="00DD6FCC">
            <w:rPr>
              <w:color w:val="000000" w:themeColor="text1"/>
            </w:rPr>
            <w:t>Controle</w:t>
          </w:r>
          <w:proofErr w:type="spellEnd"/>
          <w:r w:rsidRPr="00DD6FCC">
            <w:rPr>
              <w:color w:val="000000" w:themeColor="text1"/>
            </w:rPr>
            <w:t xml:space="preserve"> de </w:t>
          </w:r>
          <w:proofErr w:type="spellStart"/>
          <w:r w:rsidRPr="00DD6FCC">
            <w:rPr>
              <w:color w:val="000000" w:themeColor="text1"/>
            </w:rPr>
            <w:t>Leitura</w:t>
          </w:r>
          <w:proofErr w:type="spellEnd"/>
        </w:p>
      </w:tc>
      <w:tc>
        <w:tcPr>
          <w:tcW w:w="3179" w:type="dxa"/>
        </w:tcPr>
        <w:p w14:paraId="29290266" w14:textId="77777777" w:rsidR="00D8327F" w:rsidRDefault="00FE2713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Pr="00CB518A">
            <w:rPr>
              <w:color w:val="0070C0"/>
              <w:lang w:val="pt-BR"/>
            </w:rPr>
            <w:t>1.0</w:t>
          </w:r>
        </w:p>
      </w:tc>
    </w:tr>
    <w:tr w:rsidR="00D8327F" w14:paraId="7F7689E0" w14:textId="77777777">
      <w:tc>
        <w:tcPr>
          <w:tcW w:w="6379" w:type="dxa"/>
        </w:tcPr>
        <w:p w14:paraId="33E713FB" w14:textId="77777777" w:rsidR="00D8327F" w:rsidRPr="00DD6FCC" w:rsidRDefault="00D8327F">
          <w:pPr>
            <w:rPr>
              <w:color w:val="000000" w:themeColor="text1"/>
              <w:lang w:val="pt-BR"/>
            </w:rPr>
          </w:pPr>
          <w:r w:rsidRPr="00DD6FCC">
            <w:rPr>
              <w:color w:val="000000" w:themeColor="text1"/>
            </w:rPr>
            <w:fldChar w:fldCharType="begin"/>
          </w:r>
          <w:r w:rsidRPr="00DD6FCC">
            <w:rPr>
              <w:color w:val="000000" w:themeColor="text1"/>
              <w:lang w:val="pt-BR"/>
            </w:rPr>
            <w:instrText xml:space="preserve"> TITLE  \* MERGEFORMAT </w:instrText>
          </w:r>
          <w:r w:rsidRPr="00DD6FCC">
            <w:rPr>
              <w:color w:val="000000" w:themeColor="text1"/>
            </w:rPr>
            <w:fldChar w:fldCharType="separate"/>
          </w:r>
          <w:r w:rsidR="00A37794" w:rsidRPr="00DD6FCC">
            <w:rPr>
              <w:color w:val="000000" w:themeColor="text1"/>
              <w:lang w:val="pt-BR"/>
            </w:rPr>
            <w:t>Especificação de Requisitos de Software</w:t>
          </w:r>
          <w:r w:rsidRPr="00DD6FCC">
            <w:rPr>
              <w:color w:val="000000" w:themeColor="text1"/>
            </w:rPr>
            <w:fldChar w:fldCharType="end"/>
          </w:r>
        </w:p>
      </w:tc>
      <w:tc>
        <w:tcPr>
          <w:tcW w:w="3179" w:type="dxa"/>
        </w:tcPr>
        <w:p w14:paraId="42F6570E" w14:textId="77777777" w:rsidR="00D8327F" w:rsidRDefault="00FE2713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</w:p>
      </w:tc>
    </w:tr>
    <w:tr w:rsidR="00D8327F" w14:paraId="32AA9EDC" w14:textId="77777777">
      <w:tc>
        <w:tcPr>
          <w:tcW w:w="9558" w:type="dxa"/>
          <w:gridSpan w:val="2"/>
        </w:tcPr>
        <w:p w14:paraId="019455C2" w14:textId="77777777" w:rsidR="00D8327F" w:rsidRPr="00CB518A" w:rsidRDefault="00D8327F">
          <w:pPr>
            <w:rPr>
              <w:color w:val="0070C0"/>
              <w:lang w:val="pt-BR"/>
            </w:rPr>
          </w:pPr>
        </w:p>
      </w:tc>
    </w:tr>
  </w:tbl>
  <w:p w14:paraId="569D3E48" w14:textId="77777777" w:rsidR="00D8327F" w:rsidRDefault="00D8327F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B7023" w14:textId="77777777" w:rsidR="00D8327F" w:rsidRDefault="00D8327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286A16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2"/>
      <w:legacy w:legacy="1" w:legacySpace="144" w:legacyIndent="0"/>
      <w:lvlJc w:val="left"/>
      <w:rPr>
        <w:rFonts w:ascii="Times New Roman" w:eastAsia="Times New Roman" w:hAnsi="Times New Roman" w:cs="Times New Roman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FA8425B"/>
    <w:multiLevelType w:val="multilevel"/>
    <w:tmpl w:val="DC380D1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0DA201B"/>
    <w:multiLevelType w:val="hybridMultilevel"/>
    <w:tmpl w:val="FA285302"/>
    <w:lvl w:ilvl="0" w:tplc="49EC5E2C">
      <w:start w:val="1"/>
      <w:numFmt w:val="decimal"/>
      <w:lvlText w:val="[R%1]"/>
      <w:lvlJc w:val="left"/>
      <w:pPr>
        <w:tabs>
          <w:tab w:val="num" w:pos="720"/>
        </w:tabs>
        <w:ind w:left="360" w:hanging="360"/>
      </w:pPr>
      <w:rPr>
        <w:rFonts w:hint="default"/>
        <w:b/>
        <w:i w:val="0"/>
      </w:rPr>
    </w:lvl>
    <w:lvl w:ilvl="1" w:tplc="A35469AA">
      <w:start w:val="1"/>
      <w:numFmt w:val="decimal"/>
      <w:pStyle w:val="Requisito"/>
      <w:lvlText w:val="[R%2]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525FF"/>
    <w:multiLevelType w:val="multilevel"/>
    <w:tmpl w:val="B9EE90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D3C4C13"/>
    <w:multiLevelType w:val="hybridMultilevel"/>
    <w:tmpl w:val="DE3E7FFA"/>
    <w:lvl w:ilvl="0" w:tplc="3816F43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30F67"/>
    <w:multiLevelType w:val="hybridMultilevel"/>
    <w:tmpl w:val="45BE0DA0"/>
    <w:lvl w:ilvl="0" w:tplc="4DCE38FA">
      <w:start w:val="1"/>
      <w:numFmt w:val="decimal"/>
      <w:pStyle w:val="Bullet"/>
      <w:lvlText w:val="[%1]"/>
      <w:lvlJc w:val="left"/>
      <w:pPr>
        <w:tabs>
          <w:tab w:val="num" w:pos="1530"/>
        </w:tabs>
        <w:ind w:left="11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18660C"/>
    <w:multiLevelType w:val="hybridMultilevel"/>
    <w:tmpl w:val="57A01610"/>
    <w:lvl w:ilvl="0" w:tplc="C94A9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08A0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E4FF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265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965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000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BE9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76C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7EE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FD414B9"/>
    <w:multiLevelType w:val="multilevel"/>
    <w:tmpl w:val="1A42A8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 w:val="0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3B3683F"/>
    <w:multiLevelType w:val="hybridMultilevel"/>
    <w:tmpl w:val="CE5E9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A18B6"/>
    <w:multiLevelType w:val="multilevel"/>
    <w:tmpl w:val="6FAA39D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BEE7439"/>
    <w:multiLevelType w:val="hybridMultilevel"/>
    <w:tmpl w:val="DD0A76DC"/>
    <w:lvl w:ilvl="0" w:tplc="ED92B72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A2DD0"/>
    <w:multiLevelType w:val="multilevel"/>
    <w:tmpl w:val="AB08BEFE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6B6546C7"/>
    <w:multiLevelType w:val="hybridMultilevel"/>
    <w:tmpl w:val="C758EDA0"/>
    <w:lvl w:ilvl="0" w:tplc="B6B4985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C61AF7"/>
    <w:multiLevelType w:val="hybridMultilevel"/>
    <w:tmpl w:val="4D2E38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4077AB"/>
    <w:multiLevelType w:val="hybridMultilevel"/>
    <w:tmpl w:val="CE5E9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80236A"/>
    <w:multiLevelType w:val="hybridMultilevel"/>
    <w:tmpl w:val="B5E463AA"/>
    <w:lvl w:ilvl="0" w:tplc="6E1A6AF2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BEBCFE">
      <w:start w:val="1"/>
      <w:numFmt w:val="decimal"/>
      <w:lvlText w:val="%2."/>
      <w:lvlJc w:val="left"/>
      <w:pPr>
        <w:tabs>
          <w:tab w:val="num" w:pos="-45"/>
        </w:tabs>
        <w:ind w:left="-45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675"/>
        </w:tabs>
        <w:ind w:left="67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395"/>
        </w:tabs>
        <w:ind w:left="139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15"/>
        </w:tabs>
        <w:ind w:left="211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555"/>
        </w:tabs>
        <w:ind w:left="355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275"/>
        </w:tabs>
        <w:ind w:left="427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4995"/>
        </w:tabs>
        <w:ind w:left="4995" w:hanging="180"/>
      </w:pPr>
    </w:lvl>
  </w:abstractNum>
  <w:num w:numId="1" w16cid:durableId="1917545853">
    <w:abstractNumId w:val="0"/>
  </w:num>
  <w:num w:numId="2" w16cid:durableId="852690814">
    <w:abstractNumId w:val="5"/>
  </w:num>
  <w:num w:numId="3" w16cid:durableId="751465631">
    <w:abstractNumId w:val="15"/>
  </w:num>
  <w:num w:numId="4" w16cid:durableId="1155994414">
    <w:abstractNumId w:val="2"/>
  </w:num>
  <w:num w:numId="5" w16cid:durableId="272442550">
    <w:abstractNumId w:val="13"/>
  </w:num>
  <w:num w:numId="6" w16cid:durableId="559754764">
    <w:abstractNumId w:val="7"/>
  </w:num>
  <w:num w:numId="7" w16cid:durableId="1045301473">
    <w:abstractNumId w:val="14"/>
  </w:num>
  <w:num w:numId="8" w16cid:durableId="1072965447">
    <w:abstractNumId w:val="8"/>
  </w:num>
  <w:num w:numId="9" w16cid:durableId="346371745">
    <w:abstractNumId w:val="4"/>
  </w:num>
  <w:num w:numId="10" w16cid:durableId="1935746984">
    <w:abstractNumId w:val="3"/>
  </w:num>
  <w:num w:numId="11" w16cid:durableId="2132047987">
    <w:abstractNumId w:val="9"/>
  </w:num>
  <w:num w:numId="12" w16cid:durableId="947934124">
    <w:abstractNumId w:val="10"/>
  </w:num>
  <w:num w:numId="13" w16cid:durableId="842357851">
    <w:abstractNumId w:val="12"/>
  </w:num>
  <w:num w:numId="14" w16cid:durableId="1419401863">
    <w:abstractNumId w:val="11"/>
  </w:num>
  <w:num w:numId="15" w16cid:durableId="993071479">
    <w:abstractNumId w:val="1"/>
  </w:num>
  <w:num w:numId="16" w16cid:durableId="717122841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8" w:dllVersion="513" w:checkStyle="1"/>
  <w:activeWritingStyle w:appName="MSWord" w:lang="pt-BR" w:vendorID="1" w:dllVersion="513" w:checkStyle="1"/>
  <w:activeWritingStyle w:appName="MSWord" w:lang="es-ES_tradnl" w:vendorID="9" w:dllVersion="512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style="mso-position-horizontal-relative:margin;mso-position-vertical-relative:margin;mso-width-relative:margin;mso-height-relative:margin" o:allowincell="f" fillcolor="#4f81bd" strokecolor="#4f81bd">
      <v:fill color="#4f81bd"/>
      <v:stroke color="#4f81bd"/>
      <v:shadow on="t" type="perspective" color="#bfbfbf" opacity=".5" origin="-.5,-.5" offset="51pt,-10pt" offset2="114pt,-8pt" matrix=".75,,,.75"/>
      <v:textbox inset="18pt,18pt,18pt,18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2MjMysDA2NzcwMjdQ0lEKTi0uzszPAykwrAUA5SSDfiwAAAA="/>
  </w:docVars>
  <w:rsids>
    <w:rsidRoot w:val="00B728F9"/>
    <w:rsid w:val="00043C8A"/>
    <w:rsid w:val="00046471"/>
    <w:rsid w:val="0005014E"/>
    <w:rsid w:val="00082F06"/>
    <w:rsid w:val="000B55C7"/>
    <w:rsid w:val="000C0689"/>
    <w:rsid w:val="000D39E7"/>
    <w:rsid w:val="000D5E2B"/>
    <w:rsid w:val="000E758A"/>
    <w:rsid w:val="000F0FAF"/>
    <w:rsid w:val="000F21BD"/>
    <w:rsid w:val="00110633"/>
    <w:rsid w:val="00145C22"/>
    <w:rsid w:val="00175697"/>
    <w:rsid w:val="001A2488"/>
    <w:rsid w:val="001C64AB"/>
    <w:rsid w:val="001E112D"/>
    <w:rsid w:val="002037AF"/>
    <w:rsid w:val="00206CAB"/>
    <w:rsid w:val="00207792"/>
    <w:rsid w:val="00243459"/>
    <w:rsid w:val="00256DC1"/>
    <w:rsid w:val="0028109D"/>
    <w:rsid w:val="002816AE"/>
    <w:rsid w:val="002A3554"/>
    <w:rsid w:val="002F2F39"/>
    <w:rsid w:val="00334258"/>
    <w:rsid w:val="00341166"/>
    <w:rsid w:val="00383B05"/>
    <w:rsid w:val="003D6C31"/>
    <w:rsid w:val="003F2D95"/>
    <w:rsid w:val="00417266"/>
    <w:rsid w:val="00436C75"/>
    <w:rsid w:val="00441AB6"/>
    <w:rsid w:val="00471599"/>
    <w:rsid w:val="004B4772"/>
    <w:rsid w:val="004F312C"/>
    <w:rsid w:val="004F4987"/>
    <w:rsid w:val="004F73C3"/>
    <w:rsid w:val="005213A1"/>
    <w:rsid w:val="00526374"/>
    <w:rsid w:val="00547AEC"/>
    <w:rsid w:val="00556136"/>
    <w:rsid w:val="00557251"/>
    <w:rsid w:val="00594DDC"/>
    <w:rsid w:val="005A69DB"/>
    <w:rsid w:val="005C4534"/>
    <w:rsid w:val="005D787D"/>
    <w:rsid w:val="005E75DB"/>
    <w:rsid w:val="005F7E1F"/>
    <w:rsid w:val="006515B7"/>
    <w:rsid w:val="00676476"/>
    <w:rsid w:val="00681AA3"/>
    <w:rsid w:val="006B5D42"/>
    <w:rsid w:val="006E173D"/>
    <w:rsid w:val="006E6978"/>
    <w:rsid w:val="006F4C3A"/>
    <w:rsid w:val="007364C5"/>
    <w:rsid w:val="007830C5"/>
    <w:rsid w:val="007C2F9B"/>
    <w:rsid w:val="00812579"/>
    <w:rsid w:val="00813A89"/>
    <w:rsid w:val="00816205"/>
    <w:rsid w:val="00864C9A"/>
    <w:rsid w:val="008651BB"/>
    <w:rsid w:val="00884A82"/>
    <w:rsid w:val="00893914"/>
    <w:rsid w:val="008B2ADD"/>
    <w:rsid w:val="008C41A1"/>
    <w:rsid w:val="008C79C2"/>
    <w:rsid w:val="008E2FBD"/>
    <w:rsid w:val="00952CE0"/>
    <w:rsid w:val="00964346"/>
    <w:rsid w:val="00977791"/>
    <w:rsid w:val="009807AD"/>
    <w:rsid w:val="009971E0"/>
    <w:rsid w:val="009A1A5B"/>
    <w:rsid w:val="00A115D0"/>
    <w:rsid w:val="00A37794"/>
    <w:rsid w:val="00A4648A"/>
    <w:rsid w:val="00A5499B"/>
    <w:rsid w:val="00AD3D32"/>
    <w:rsid w:val="00B0160C"/>
    <w:rsid w:val="00B51AB7"/>
    <w:rsid w:val="00B61DB2"/>
    <w:rsid w:val="00B70E5C"/>
    <w:rsid w:val="00B728F9"/>
    <w:rsid w:val="00B73BFD"/>
    <w:rsid w:val="00B77640"/>
    <w:rsid w:val="00B91643"/>
    <w:rsid w:val="00BB71E7"/>
    <w:rsid w:val="00BB73D1"/>
    <w:rsid w:val="00BC3DD1"/>
    <w:rsid w:val="00BD516D"/>
    <w:rsid w:val="00BE2769"/>
    <w:rsid w:val="00C86671"/>
    <w:rsid w:val="00C9122F"/>
    <w:rsid w:val="00C96006"/>
    <w:rsid w:val="00CB3F54"/>
    <w:rsid w:val="00CB518A"/>
    <w:rsid w:val="00CD3F10"/>
    <w:rsid w:val="00CD7B3B"/>
    <w:rsid w:val="00D00AC9"/>
    <w:rsid w:val="00D25696"/>
    <w:rsid w:val="00D34888"/>
    <w:rsid w:val="00D8327F"/>
    <w:rsid w:val="00DB0EB3"/>
    <w:rsid w:val="00DC26BE"/>
    <w:rsid w:val="00DD6FCC"/>
    <w:rsid w:val="00E2111C"/>
    <w:rsid w:val="00E22E02"/>
    <w:rsid w:val="00E251CE"/>
    <w:rsid w:val="00E41B29"/>
    <w:rsid w:val="00E55102"/>
    <w:rsid w:val="00E705CC"/>
    <w:rsid w:val="00E71A0B"/>
    <w:rsid w:val="00E72B6B"/>
    <w:rsid w:val="00E7645F"/>
    <w:rsid w:val="00E8624F"/>
    <w:rsid w:val="00EB32BA"/>
    <w:rsid w:val="00EB6741"/>
    <w:rsid w:val="00ED5DE7"/>
    <w:rsid w:val="00F16C0C"/>
    <w:rsid w:val="00F44C56"/>
    <w:rsid w:val="00F55CEA"/>
    <w:rsid w:val="00F5687F"/>
    <w:rsid w:val="00F57889"/>
    <w:rsid w:val="00F64FA8"/>
    <w:rsid w:val="00F90554"/>
    <w:rsid w:val="00FC244F"/>
    <w:rsid w:val="00FE2713"/>
    <w:rsid w:val="00FE6F01"/>
    <w:rsid w:val="00FF33D3"/>
    <w:rsid w:val="00FF4A43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horizontal-relative:margin;mso-position-vertical-relative:margin;mso-width-relative:margin;mso-height-relative:margin" o:allowincell="f" fillcolor="#4f81bd" strokecolor="#4f81bd">
      <v:fill color="#4f81bd"/>
      <v:stroke color="#4f81bd"/>
      <v:shadow on="t" type="perspective" color="#bfbfbf" opacity=".5" origin="-.5,-.5" offset="51pt,-10pt" offset2="114pt,-8pt" matrix=".75,,,.75"/>
      <v:textbox inset="18pt,18pt,18pt,18pt"/>
    </o:shapedefaults>
    <o:shapelayout v:ext="edit">
      <o:idmap v:ext="edit" data="2"/>
    </o:shapelayout>
  </w:shapeDefaults>
  <w:decimalSymbol w:val=","/>
  <w:listSeparator w:val=";"/>
  <w14:docId w14:val="2136F9EC"/>
  <w15:chartTrackingRefBased/>
  <w15:docId w15:val="{8A9E7ED7-871D-4874-9090-B1274C6B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251CE"/>
    <w:pPr>
      <w:keepNext/>
      <w:spacing w:before="120" w:after="120"/>
      <w:jc w:val="both"/>
      <w:outlineLvl w:val="0"/>
    </w:pPr>
    <w:rPr>
      <w:lang w:val="pt-BR"/>
    </w:rPr>
  </w:style>
  <w:style w:type="paragraph" w:styleId="Ttulo2">
    <w:name w:val="heading 2"/>
    <w:basedOn w:val="Ttulo1"/>
    <w:next w:val="Normal"/>
    <w:qFormat/>
    <w:pPr>
      <w:numPr>
        <w:ilvl w:val="1"/>
        <w:numId w:val="1"/>
      </w:numPr>
      <w:outlineLvl w:val="1"/>
    </w:pPr>
    <w:rPr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/>
      <w:i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CharCharChar">
    <w:name w:val="Paragraph2 Char Char Char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before="360" w:after="360"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  <w:jc w:val="both"/>
    </w:pPr>
    <w:rPr>
      <w:sz w:val="22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before="120" w:after="120"/>
      <w:ind w:left="765"/>
      <w:jc w:val="both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Forte">
    <w:name w:val="Strong"/>
    <w:qFormat/>
    <w:rPr>
      <w:b/>
      <w:bCs/>
    </w:rPr>
  </w:style>
  <w:style w:type="paragraph" w:customStyle="1" w:styleId="template">
    <w:name w:val="template"/>
    <w:basedOn w:val="Normal"/>
    <w:pPr>
      <w:widowControl/>
      <w:spacing w:line="240" w:lineRule="exact"/>
    </w:pPr>
    <w:rPr>
      <w:rFonts w:ascii="Arial" w:hAnsi="Arial"/>
      <w:i/>
      <w:sz w:val="22"/>
      <w:lang w:eastAsia="pt-BR"/>
    </w:rPr>
  </w:style>
  <w:style w:type="paragraph" w:customStyle="1" w:styleId="Requisito">
    <w:name w:val="Requisito"/>
    <w:basedOn w:val="Corpodetexto"/>
    <w:pPr>
      <w:numPr>
        <w:ilvl w:val="1"/>
        <w:numId w:val="4"/>
      </w:numPr>
    </w:pPr>
    <w:rPr>
      <w:sz w:val="20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character" w:customStyle="1" w:styleId="Paragraph2CharCharCharChar">
    <w:name w:val="Paragraph2 Char Char Char Char"/>
    <w:rPr>
      <w:color w:val="000000"/>
      <w:lang w:val="en-AU" w:eastAsia="en-US" w:bidi="ar-SA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B728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728F9"/>
    <w:rPr>
      <w:rFonts w:ascii="Tahoma" w:hAnsi="Tahoma" w:cs="Tahoma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B61DB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813A89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55C7"/>
    <w:rPr>
      <w:b/>
      <w:bCs/>
    </w:rPr>
  </w:style>
  <w:style w:type="character" w:customStyle="1" w:styleId="TextodecomentrioChar">
    <w:name w:val="Texto de comentário Char"/>
    <w:link w:val="Textodecomentrio"/>
    <w:semiHidden/>
    <w:rsid w:val="000B55C7"/>
    <w:rPr>
      <w:lang w:val="en-US" w:eastAsia="en-US"/>
    </w:rPr>
  </w:style>
  <w:style w:type="character" w:customStyle="1" w:styleId="AssuntodocomentrioChar">
    <w:name w:val="Assunto do comentário Char"/>
    <w:basedOn w:val="TextodecomentrioChar"/>
    <w:link w:val="Assuntodocomentrio"/>
    <w:rsid w:val="000B55C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5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13073">
          <w:marLeft w:val="116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Ludimila\RUP\Templates\rup_wd_tmpl\req\rup_sr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69A6D-F332-4D26-9B55-378C16505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91</TotalTime>
  <Pages>8</Pages>
  <Words>1136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Requisitos de Software</vt:lpstr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TIDIA - Ae</dc:subject>
  <dc:creator>Lucilia Araki</dc:creator>
  <cp:keywords/>
  <cp:lastModifiedBy>Samuel Grontoski</cp:lastModifiedBy>
  <cp:revision>9</cp:revision>
  <cp:lastPrinted>2010-03-16T17:34:00Z</cp:lastPrinted>
  <dcterms:created xsi:type="dcterms:W3CDTF">2025-01-13T22:13:00Z</dcterms:created>
  <dcterms:modified xsi:type="dcterms:W3CDTF">2025-01-28T23:47:00Z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0.0.0</vt:lpwstr>
  </property>
  <property fmtid="{D5CDD505-2E9C-101B-9397-08002B2CF9AE}" pid="3" name="Instituição">
    <vt:lpwstr>FAPESP</vt:lpwstr>
  </property>
</Properties>
</file>